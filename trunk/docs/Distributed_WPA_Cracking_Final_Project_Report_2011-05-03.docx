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EB" w:rsidRDefault="003D18EB">
      <w:pPr>
        <w:pStyle w:val="Paper-Title"/>
        <w:spacing w:after="60"/>
        <w:rPr>
          <w:rFonts w:ascii="Times New Roman" w:hAnsi="Times New Roman" w:cs="Times New Roman"/>
        </w:rPr>
      </w:pPr>
      <w:r>
        <w:rPr>
          <w:rFonts w:ascii="Times New Roman" w:hAnsi="Times New Roman" w:cs="Times New Roman"/>
        </w:rPr>
        <w:t>Distributed WPA Cracking</w:t>
      </w:r>
    </w:p>
    <w:p w:rsidR="003D18EB" w:rsidRDefault="003D18EB">
      <w:pPr>
        <w:rPr>
          <w:rFonts w:cs="Times New Roman"/>
        </w:rPr>
        <w:sectPr w:rsidR="003D18EB">
          <w:pgSz w:w="12240" w:h="15840" w:code="1"/>
          <w:pgMar w:top="1080" w:right="1080" w:bottom="1440" w:left="1080" w:header="720" w:footer="720" w:gutter="0"/>
          <w:cols w:space="720"/>
        </w:sectPr>
      </w:pPr>
    </w:p>
    <w:p w:rsidR="003D18EB" w:rsidRDefault="003D18EB">
      <w:pPr>
        <w:pStyle w:val="Author"/>
        <w:spacing w:after="0"/>
        <w:rPr>
          <w:rFonts w:ascii="Times New Roman" w:hAnsi="Times New Roman" w:cs="Times New Roman"/>
          <w:spacing w:val="-2"/>
        </w:rPr>
      </w:pPr>
      <w:r>
        <w:rPr>
          <w:rFonts w:ascii="Times New Roman" w:hAnsi="Times New Roman" w:cs="Times New Roman"/>
          <w:spacing w:val="-2"/>
        </w:rPr>
        <w:t>Rodney Beede</w:t>
      </w:r>
    </w:p>
    <w:p w:rsidR="003D18EB" w:rsidRDefault="003D18EB">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p>
    <w:p w:rsidR="003D18EB" w:rsidRDefault="003D18EB">
      <w:pPr>
        <w:pStyle w:val="Affiliations"/>
        <w:rPr>
          <w:rFonts w:ascii="Times New Roman" w:hAnsi="Times New Roman" w:cs="Times New Roman"/>
          <w:spacing w:val="-2"/>
        </w:rPr>
      </w:pPr>
      <w:r>
        <w:rPr>
          <w:rFonts w:ascii="Times New Roman" w:hAnsi="Times New Roman" w:cs="Times New Roman"/>
          <w:spacing w:val="-2"/>
        </w:rPr>
        <w:br/>
      </w:r>
      <w:r>
        <w:rPr>
          <w:rFonts w:ascii="Times New Roman" w:hAnsi="Times New Roman" w:cs="Times New Roman"/>
          <w:noProof/>
          <w:spacing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53.75pt;height:12.75pt;visibility:visible">
            <v:imagedata r:id="rId7" o:title=""/>
          </v:shape>
        </w:pict>
      </w:r>
    </w:p>
    <w:p w:rsidR="003D18EB" w:rsidRDefault="003D18EB">
      <w:pPr>
        <w:pStyle w:val="Author"/>
        <w:spacing w:after="0"/>
        <w:rPr>
          <w:rFonts w:ascii="Times New Roman" w:hAnsi="Times New Roman" w:cs="Times New Roman"/>
          <w:spacing w:val="-2"/>
        </w:rPr>
      </w:pPr>
      <w:r>
        <w:rPr>
          <w:rFonts w:ascii="Times New Roman" w:hAnsi="Times New Roman" w:cs="Times New Roman"/>
          <w:spacing w:val="-2"/>
        </w:rPr>
        <w:br w:type="column"/>
        <w:t>Ryan Kroiss</w:t>
      </w:r>
    </w:p>
    <w:p w:rsidR="003D18EB" w:rsidRDefault="003D18EB">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3D18EB" w:rsidRDefault="003D18EB">
      <w:pPr>
        <w:pStyle w:val="Affiliations"/>
        <w:rPr>
          <w:rFonts w:ascii="Times New Roman" w:hAnsi="Times New Roman" w:cs="Times New Roman"/>
          <w:spacing w:val="-2"/>
        </w:rPr>
      </w:pPr>
      <w:r>
        <w:rPr>
          <w:rFonts w:ascii="Times New Roman" w:hAnsi="Times New Roman" w:cs="Times New Roman"/>
          <w:noProof/>
          <w:spacing w:val="-2"/>
        </w:rPr>
        <w:pict>
          <v:shape id="Picture 3" o:spid="_x0000_i1026" type="#_x0000_t75" style="width:138.75pt;height:12.75pt;visibility:visible">
            <v:imagedata r:id="rId8" o:title=""/>
          </v:shape>
        </w:pict>
      </w:r>
    </w:p>
    <w:p w:rsidR="003D18EB" w:rsidRDefault="003D18EB">
      <w:pPr>
        <w:pStyle w:val="Author"/>
        <w:spacing w:after="0"/>
        <w:rPr>
          <w:rFonts w:ascii="Times New Roman" w:hAnsi="Times New Roman" w:cs="Times New Roman"/>
          <w:spacing w:val="-2"/>
        </w:rPr>
      </w:pPr>
      <w:r>
        <w:rPr>
          <w:rFonts w:ascii="Times New Roman" w:hAnsi="Times New Roman" w:cs="Times New Roman"/>
          <w:spacing w:val="-2"/>
        </w:rPr>
        <w:br w:type="column"/>
        <w:t>Arpit Sud</w:t>
      </w:r>
    </w:p>
    <w:p w:rsidR="003D18EB" w:rsidRDefault="003D18EB">
      <w:pPr>
        <w:pStyle w:val="Affiliations"/>
        <w:rPr>
          <w:rFonts w:ascii="Times New Roman" w:hAnsi="Times New Roman" w:cs="Times New Roman"/>
          <w:spacing w:val="-2"/>
        </w:rPr>
      </w:pPr>
      <w:r>
        <w:rPr>
          <w:rFonts w:ascii="Times New Roman" w:hAnsi="Times New Roman" w:cs="Times New Roman"/>
          <w:spacing w:val="-2"/>
        </w:rPr>
        <w:t>University of Colorado</w:t>
      </w:r>
      <w:r>
        <w:rPr>
          <w:rFonts w:ascii="Times New Roman" w:hAnsi="Times New Roman" w:cs="Times New Roman"/>
          <w:spacing w:val="-2"/>
        </w:rPr>
        <w:br/>
        <w:t>Boulder, CO 80309-0430</w:t>
      </w:r>
      <w:r>
        <w:rPr>
          <w:rFonts w:ascii="Times New Roman" w:hAnsi="Times New Roman" w:cs="Times New Roman"/>
          <w:spacing w:val="-2"/>
        </w:rPr>
        <w:br/>
      </w:r>
    </w:p>
    <w:p w:rsidR="003D18EB" w:rsidRDefault="003D18EB">
      <w:pPr>
        <w:pStyle w:val="Affiliations"/>
        <w:rPr>
          <w:rFonts w:ascii="Times New Roman" w:hAnsi="Times New Roman" w:cs="Times New Roman"/>
          <w:spacing w:val="-2"/>
        </w:rPr>
      </w:pPr>
      <w:r>
        <w:rPr>
          <w:rFonts w:ascii="Times New Roman" w:hAnsi="Times New Roman" w:cs="Times New Roman"/>
          <w:noProof/>
          <w:spacing w:val="-2"/>
        </w:rPr>
        <w:pict>
          <v:shape id="Picture 4" o:spid="_x0000_i1027" type="#_x0000_t75" style="width:129pt;height:12.75pt;visibility:visible">
            <v:imagedata r:id="rId9" o:title=""/>
          </v:shape>
        </w:pict>
      </w:r>
    </w:p>
    <w:p w:rsidR="003D18EB" w:rsidRDefault="003D18EB">
      <w:pPr>
        <w:pStyle w:val="E-Mail"/>
        <w:rPr>
          <w:rFonts w:ascii="Times New Roman" w:hAnsi="Times New Roman" w:cs="Times New Roman"/>
        </w:rPr>
      </w:pPr>
    </w:p>
    <w:p w:rsidR="003D18EB" w:rsidRDefault="003D18EB">
      <w:pPr>
        <w:jc w:val="center"/>
        <w:rPr>
          <w:rFonts w:cs="Times New Roman"/>
        </w:rPr>
        <w:sectPr w:rsidR="003D18EB">
          <w:type w:val="continuous"/>
          <w:pgSz w:w="12240" w:h="15840" w:code="1"/>
          <w:pgMar w:top="1080" w:right="1080" w:bottom="1440" w:left="1080" w:header="720" w:footer="720" w:gutter="0"/>
          <w:cols w:num="3" w:space="0"/>
        </w:sectPr>
      </w:pPr>
    </w:p>
    <w:p w:rsidR="003D18EB" w:rsidRDefault="003D18EB">
      <w:pPr>
        <w:spacing w:after="0"/>
        <w:rPr>
          <w:rFonts w:cs="Times New Roman"/>
        </w:rPr>
      </w:pPr>
      <w:r>
        <w:rPr>
          <w:rFonts w:cs="Times New Roman"/>
          <w:b/>
          <w:bCs/>
          <w:sz w:val="24"/>
          <w:szCs w:val="24"/>
        </w:rPr>
        <w:t>ABSTRACT</w:t>
      </w:r>
    </w:p>
    <w:p w:rsidR="003D18EB" w:rsidRDefault="003D18EB">
      <w:pPr>
        <w:pStyle w:val="Abstract"/>
      </w:pPr>
      <w:r>
        <w:t>In this paper, we describe a distributed system we developed for doing lookups in a rainbow table for passwords to WPA-PSK 1/2 wireless encrypted networks.  Our motivation for developing such a system came from the abundance of distributed systems for generating rainbow tables but a lack of any to do the lookup.</w:t>
      </w:r>
    </w:p>
    <w:p w:rsidR="003D18EB" w:rsidRDefault="003D18EB">
      <w:pPr>
        <w:pStyle w:val="Abstract"/>
      </w:pPr>
      <w:r>
        <w:t>The rainbow tables for even just a million passwords can be gigabytes in size.  The problem we address is how a distributed system could be used to provide fast lookup of matching passwords in a table for some given captured wireless network data.  We chose to focus on WPA versus other wireless encryption techniques (e.g. WEP) because it offers the best encryption that cannot currently be feasibly defeated via brute force methods.</w:t>
      </w:r>
    </w:p>
    <w:p w:rsidR="003D18EB" w:rsidRDefault="003D18EB">
      <w:pPr>
        <w:pStyle w:val="Abstract"/>
      </w:pPr>
      <w:r>
        <w:t>Our approach involved writing new code to handle user submitted jobs of wireless data packets and modifying existing code from a project known as coWPAtty [5] which handled the actual table lookup.  We used a cluster of 9 nodes running on virtual machines to handle the work load and measured the performance of our system to the serial original coWPAtty implementation.</w:t>
      </w:r>
    </w:p>
    <w:p w:rsidR="003D18EB" w:rsidRDefault="003D18EB">
      <w:pPr>
        <w:pStyle w:val="Abstract"/>
      </w:pPr>
      <w:r>
        <w:t>Our results show an order of magnitude of 8 times in speed increase for our distributed system versus the serial coWPAtty.  Testing data showed that the original serial coWPAtty code could still return a single result in an order of several seconds while our system returning results in under 1 second.  While not a seemingly big difference the scalability of our system would provide much more usability to offer this as a service.</w:t>
      </w:r>
    </w:p>
    <w:p w:rsidR="003D18EB" w:rsidRDefault="003D18EB">
      <w:pPr>
        <w:pStyle w:val="Abstract"/>
      </w:pPr>
      <w:r>
        <w:t>We concluded that our results show that the importance of using a strong password for wireless networks is still very important.  WPA is an improvement over previous encryption ciphers used in wireless networks, but it is still susceptible to weak passwords chosen by the end user.  The most important outcome from our research shows that using large rainbow tables of pre-computed passwords can provide an easy, fast, and scalable method for finding weak passwords in encrypted wireless networks.</w:t>
      </w:r>
    </w:p>
    <w:p w:rsidR="003D18EB" w:rsidRDefault="003D18EB">
      <w:pPr>
        <w:spacing w:before="120" w:after="0"/>
        <w:rPr>
          <w:rFonts w:cs="Times New Roman"/>
        </w:rPr>
      </w:pPr>
      <w:r>
        <w:rPr>
          <w:rFonts w:cs="Times New Roman"/>
          <w:b/>
          <w:bCs/>
          <w:sz w:val="24"/>
          <w:szCs w:val="24"/>
        </w:rPr>
        <w:t>Categories and Subject Descriptors</w:t>
      </w:r>
    </w:p>
    <w:p w:rsidR="003D18EB" w:rsidRDefault="003D18EB">
      <w:pPr>
        <w:framePr w:w="4680" w:h="1977" w:hRule="exact" w:hSpace="187" w:wrap="auto" w:vAnchor="page" w:hAnchor="page" w:x="1155" w:y="12605" w:anchorLock="1"/>
        <w:spacing w:after="120"/>
        <w:rPr>
          <w:rFonts w:cs="Times New Roman"/>
          <w:sz w:val="14"/>
          <w:szCs w:val="14"/>
        </w:rPr>
      </w:pPr>
    </w:p>
    <w:p w:rsidR="003D18EB" w:rsidRDefault="003D18EB">
      <w:pPr>
        <w:pStyle w:val="BodyText"/>
        <w:framePr w:h="1977" w:hRule="exact" w:wrap="auto"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3D18EB" w:rsidRDefault="003D18EB">
      <w:pPr>
        <w:framePr w:w="4680" w:h="1977" w:hRule="exact" w:hSpace="187" w:wrap="auto" w:vAnchor="page" w:hAnchor="page" w:x="1155" w:y="12605" w:anchorLock="1"/>
        <w:spacing w:after="0"/>
        <w:rPr>
          <w:rFonts w:cs="Times New Roman"/>
          <w:sz w:val="16"/>
          <w:szCs w:val="16"/>
        </w:rPr>
      </w:pPr>
    </w:p>
    <w:p w:rsidR="003D18EB" w:rsidRDefault="003D18EB">
      <w:pPr>
        <w:framePr w:w="4680" w:h="1977" w:hRule="exact" w:hSpace="187" w:wrap="auto" w:vAnchor="page" w:hAnchor="page" w:x="1155" w:y="12605" w:anchorLock="1"/>
        <w:spacing w:after="0"/>
        <w:rPr>
          <w:rFonts w:cs="Times New Roman"/>
          <w:sz w:val="16"/>
          <w:szCs w:val="16"/>
        </w:rPr>
      </w:pPr>
      <w:r>
        <w:rPr>
          <w:rFonts w:cs="Times New Roman"/>
          <w:sz w:val="16"/>
          <w:szCs w:val="16"/>
        </w:rPr>
        <w:t>Copyright 2011</w:t>
      </w:r>
    </w:p>
    <w:p w:rsidR="003D18EB" w:rsidRDefault="003D18EB">
      <w:pPr>
        <w:framePr w:w="4680" w:h="1977" w:hRule="exact" w:hSpace="187" w:wrap="auto" w:vAnchor="page" w:hAnchor="page" w:x="1155" w:y="12605" w:anchorLock="1"/>
        <w:spacing w:after="0"/>
        <w:rPr>
          <w:rFonts w:cs="Times New Roman"/>
          <w:sz w:val="16"/>
          <w:szCs w:val="16"/>
        </w:rPr>
      </w:pPr>
      <w:r>
        <w:rPr>
          <w:rFonts w:cs="Times New Roman"/>
          <w:sz w:val="16"/>
          <w:szCs w:val="16"/>
        </w:rPr>
        <w:t>Template - Copyright 2010 ACM 1-58113-000-0/00/0010</w:t>
      </w:r>
    </w:p>
    <w:p w:rsidR="003D18EB" w:rsidRDefault="003D18EB">
      <w:pPr>
        <w:framePr w:w="4680" w:h="1977" w:hRule="exact" w:hSpace="187" w:wrap="auto" w:vAnchor="page" w:hAnchor="page" w:x="1155" w:y="12605" w:anchorLock="1"/>
        <w:rPr>
          <w:rFonts w:cs="Times New Roman"/>
        </w:rPr>
      </w:pPr>
    </w:p>
    <w:p w:rsidR="003D18EB" w:rsidRDefault="003D18EB">
      <w:pPr>
        <w:spacing w:after="120"/>
        <w:rPr>
          <w:rFonts w:cs="Times New Roman"/>
          <w:i/>
          <w:iCs/>
        </w:rPr>
      </w:pPr>
      <w:r>
        <w:rPr>
          <w:rFonts w:cs="Times New Roman"/>
        </w:rPr>
        <w:t>C.2.1 [</w:t>
      </w:r>
      <w:r>
        <w:rPr>
          <w:rFonts w:cs="Times New Roman"/>
          <w:b/>
          <w:bCs/>
        </w:rPr>
        <w:t>COMPUTER-COMMUNICATION NETWORKS</w:t>
      </w:r>
      <w:r>
        <w:rPr>
          <w:rFonts w:cs="Times New Roman"/>
        </w:rPr>
        <w:t xml:space="preserve">]: Network Architecture and Design– </w:t>
      </w:r>
      <w:r>
        <w:rPr>
          <w:rFonts w:cs="Times New Roman"/>
          <w:i/>
          <w:iCs/>
        </w:rPr>
        <w:t>Wireless communication;</w:t>
      </w:r>
      <w:r>
        <w:rPr>
          <w:rFonts w:cs="Times New Roman"/>
        </w:rPr>
        <w:t xml:space="preserve"> K.6.5 [</w:t>
      </w:r>
      <w:r>
        <w:rPr>
          <w:rFonts w:cs="Times New Roman"/>
          <w:b/>
          <w:bCs/>
        </w:rPr>
        <w:t>MANAGEMENT OF COMPUTING AND INFORMATION SYSTEMS</w:t>
      </w:r>
      <w:r>
        <w:rPr>
          <w:rFonts w:cs="Times New Roman"/>
        </w:rPr>
        <w:t xml:space="preserve">]: Security and Protection– </w:t>
      </w:r>
      <w:r>
        <w:rPr>
          <w:rFonts w:cs="Times New Roman"/>
          <w:i/>
          <w:iCs/>
        </w:rPr>
        <w:t>Unauthorized access (e.g., hacking, phreaking);</w:t>
      </w:r>
    </w:p>
    <w:p w:rsidR="003D18EB" w:rsidRDefault="003D18EB">
      <w:pPr>
        <w:spacing w:after="120"/>
        <w:rPr>
          <w:rFonts w:cs="Times New Roman"/>
          <w:i/>
          <w:iCs/>
        </w:rPr>
      </w:pPr>
      <w:r>
        <w:rPr>
          <w:rFonts w:cs="Times New Roman"/>
        </w:rPr>
        <w:br w:type="column"/>
      </w:r>
      <w:r>
        <w:rPr>
          <w:rFonts w:cs="Times New Roman"/>
          <w:b/>
          <w:bCs/>
          <w:sz w:val="24"/>
          <w:szCs w:val="24"/>
        </w:rPr>
        <w:t>General Terms</w:t>
      </w:r>
    </w:p>
    <w:p w:rsidR="003D18EB" w:rsidRDefault="003D18EB">
      <w:pPr>
        <w:spacing w:after="120"/>
        <w:rPr>
          <w:rFonts w:cs="Times New Roman"/>
        </w:rPr>
      </w:pPr>
      <w:r>
        <w:rPr>
          <w:rFonts w:cs="Times New Roman"/>
        </w:rPr>
        <w:t>Security</w:t>
      </w:r>
    </w:p>
    <w:p w:rsidR="003D18EB" w:rsidRDefault="003D18EB">
      <w:pPr>
        <w:spacing w:before="120" w:after="0"/>
        <w:rPr>
          <w:rFonts w:cs="Times New Roman"/>
        </w:rPr>
      </w:pPr>
      <w:r>
        <w:rPr>
          <w:rFonts w:cs="Times New Roman"/>
          <w:b/>
          <w:bCs/>
          <w:sz w:val="24"/>
          <w:szCs w:val="24"/>
        </w:rPr>
        <w:t>Keywords</w:t>
      </w:r>
    </w:p>
    <w:p w:rsidR="003D18EB" w:rsidRDefault="003D18EB">
      <w:pPr>
        <w:spacing w:after="120"/>
        <w:rPr>
          <w:rFonts w:cs="Times New Roman"/>
        </w:rPr>
      </w:pPr>
      <w:r>
        <w:rPr>
          <w:rFonts w:cs="Times New Roman"/>
        </w:rPr>
        <w:t>WPA, rainbow table, dictionary attack</w:t>
      </w:r>
    </w:p>
    <w:p w:rsidR="003D18EB" w:rsidRDefault="003D18EB">
      <w:pPr>
        <w:pStyle w:val="Heading1"/>
        <w:spacing w:before="120"/>
        <w:rPr>
          <w:rFonts w:cs="Times New Roman"/>
        </w:rPr>
      </w:pPr>
      <w:r>
        <w:rPr>
          <w:rFonts w:cs="Times New Roman"/>
        </w:rPr>
        <w:t>INTRODUCTION</w:t>
      </w:r>
    </w:p>
    <w:p w:rsidR="003D18EB" w:rsidRDefault="003D18EB">
      <w:pPr>
        <w:pStyle w:val="BodyText2"/>
        <w:spacing w:after="120"/>
        <w:ind w:firstLine="0"/>
      </w:pPr>
      <w:r>
        <w:t>The use of wireless networks based on the 802.11 standards (also known as WiFi) has become much more common place in a typical household.  Early advents of these networks provided security to limit access and protect sensitive data with a protocol standard known as WEP.  Research and analysis into the cipher algorithms used in this protocol lead to discovered weaknesses that could easily be exploited by a single computer with modest hardware using brute force.  The deficiencies of this protocol lead to the development of a new one known as WiFi Protected Access(WPA) [3] which was subsequently enhanced with WPA2.  WPA1/2 can work in 2 modes:</w:t>
      </w:r>
    </w:p>
    <w:p w:rsidR="003D18EB" w:rsidRDefault="003D18EB">
      <w:pPr>
        <w:pStyle w:val="BodyText2"/>
        <w:numPr>
          <w:ilvl w:val="0"/>
          <w:numId w:val="17"/>
        </w:numPr>
        <w:spacing w:after="120"/>
      </w:pPr>
      <w:r>
        <w:t>WPA-PSK or Pre-Shared Key also known as WPA-Personal</w:t>
      </w:r>
    </w:p>
    <w:p w:rsidR="003D18EB" w:rsidRDefault="003D18EB">
      <w:pPr>
        <w:pStyle w:val="BodyText2"/>
        <w:numPr>
          <w:ilvl w:val="0"/>
          <w:numId w:val="17"/>
        </w:numPr>
        <w:spacing w:after="120"/>
      </w:pPr>
      <w:r>
        <w:t>WPA-Enterprise which is more secure but requires RADIUS authentication server</w:t>
      </w:r>
    </w:p>
    <w:p w:rsidR="003D18EB" w:rsidRDefault="003D18EB">
      <w:pPr>
        <w:pStyle w:val="BodyText2"/>
        <w:spacing w:after="120"/>
        <w:ind w:firstLine="0"/>
      </w:pPr>
      <w:r>
        <w:t>WPA-PSK utilizes TKIP for encryption and WPA2-PSK uses CCMP(which is based on AES). Thus the newer protocols which  utilizes much more advanced and stronger encryption ciphers have made the possibility of using brute force attempts not feasible [4].   With the advent of these new security measures ways of attacking them have evolved as well.</w:t>
      </w:r>
    </w:p>
    <w:p w:rsidR="003D18EB" w:rsidRDefault="003D18EB">
      <w:pPr>
        <w:pStyle w:val="BodyText2"/>
        <w:spacing w:after="120"/>
        <w:ind w:firstLine="0"/>
      </w:pPr>
      <w:r>
        <w:t>One technique for deciphering encrypted data or accessing protected resources is to simply try a large number of different passwords in the hope to get one correct.  The nature of wireless networks enables one to capture encrypted packets as they pass through the air and store them to disk in their encrypted form.  Part of the wireless encryption protocol involves handshaking at the initial connection in order to authenticate the client to a wireless access point.  This handshake includes some initialization vectors (IV’s) that are used to allow the client to encrypt the password they will send for authentication.  There are multiple types of WPA encryption some which use client certificates and server certificates for encryption of the data while others use simple passwords (WPA-PSK) that the user provides upon establishing the connection.  The password has a minimum of eight characters and a maximum of 63 and is case sensitive.  The encryption key is derived from this password and the case sensitive name of the wireless network (SSID).  Attempting to brute force this key space would also prove to be computationally unfeasible.  A common alternative is to try a large dictionary of common passwords.  This dictionary can also include slight permutations on words such as appending numbers to the end in order to catch common passwords used by users.</w:t>
      </w:r>
    </w:p>
    <w:p w:rsidR="003D18EB" w:rsidRDefault="003D18EB">
      <w:pPr>
        <w:pStyle w:val="BodyText2"/>
        <w:spacing w:after="120"/>
        <w:ind w:firstLine="0"/>
      </w:pPr>
      <w:r>
        <w:t>The dictionaries used could contain millions of words which would require some significant amount of time to process for each wireless network someone wished to attack.  A complimentary technique is to generate a large rainbow table of keys based on the dictionary and several common wireless network names.  This would then enable an attacker to simply capture some wireless network authentication handshake data and do a lookup in the pre-computed rainbow table for a match.  Such a tool already exists and is known as coWPAtty.</w:t>
      </w:r>
    </w:p>
    <w:p w:rsidR="003D18EB" w:rsidRDefault="003D18EB">
      <w:pPr>
        <w:pStyle w:val="BodyText2"/>
        <w:spacing w:after="120"/>
        <w:ind w:firstLine="0"/>
      </w:pPr>
      <w:r>
        <w:t xml:space="preserve">coWPAtty is a serial program that can generate a rainbow table with hash values for matching keys based on wireless networks names (SSIDs) and WPA-PSK passwords.  The generation is done in a serial manner and written to a file that can later be used in conjunction with captured wireless data.  All operations in the original coWPAtty code are done in a serial manner on one machine.  </w:t>
      </w:r>
    </w:p>
    <w:p w:rsidR="003D18EB" w:rsidRDefault="003D18EB">
      <w:pPr>
        <w:pStyle w:val="BodyText2"/>
        <w:spacing w:after="120"/>
        <w:ind w:firstLine="0"/>
      </w:pPr>
      <w:r>
        <w:t>For our project we decided to create a distributed system that could perform this rainbow table lookup among a cluster of nodes in order to increase performance.  We chose to not generate the rainbow tables as others have already done so [2].  Instead we chose to use an existing rainbow table that contained pre-computed keys for 1,000 wireless network names (SSID’s) and divide it across multiple machines for doing lookup queries.</w:t>
      </w:r>
    </w:p>
    <w:p w:rsidR="003D18EB" w:rsidRDefault="003D18EB">
      <w:pPr>
        <w:pStyle w:val="BodyText2"/>
        <w:spacing w:after="120"/>
        <w:ind w:firstLine="0"/>
      </w:pPr>
      <w:r>
        <w:t>We developed a system with a single master node and multiple worker nodes that handled the job submission and work.  The master node was written from scratch as a Java web application and is responsible for queuing jobs, sending them to the workers, and reading back the results.  The worker nodes were created by modifying the original coWPAtty code to function in a distributed manner and are described later.</w:t>
      </w:r>
    </w:p>
    <w:p w:rsidR="003D18EB" w:rsidRDefault="003D18EB">
      <w:pPr>
        <w:pStyle w:val="BodyText2"/>
        <w:spacing w:after="120"/>
        <w:ind w:firstLine="0"/>
      </w:pPr>
      <w:r>
        <w:t>Our testing methodology consists of capturing wireless data from our own personal networks and submitting them to the distributed system.  We compared the times for our system to find the correct solution to that of the original coWPAtty serial code running on a single node.  We document our findings in the results and conclusions portion of this paper.</w:t>
      </w:r>
    </w:p>
    <w:p w:rsidR="003D18EB" w:rsidRDefault="003D18EB">
      <w:pPr>
        <w:pStyle w:val="BodyText2"/>
        <w:spacing w:after="120"/>
        <w:ind w:firstLine="0"/>
      </w:pPr>
      <w:r>
        <w:t>All the project code and testing data can be found on the project’s website at http://code.google.com/p/distributed-wpa-cracking/</w:t>
      </w:r>
    </w:p>
    <w:p w:rsidR="003D18EB" w:rsidRDefault="003D18EB">
      <w:pPr>
        <w:pStyle w:val="Heading1"/>
        <w:spacing w:before="120"/>
        <w:rPr>
          <w:rFonts w:cs="Times New Roman"/>
        </w:rPr>
      </w:pPr>
      <w:r>
        <w:rPr>
          <w:rFonts w:cs="Times New Roman"/>
        </w:rPr>
        <w:t>ARCHITECTURE</w:t>
      </w:r>
    </w:p>
    <w:p w:rsidR="003D18EB" w:rsidRDefault="003D18EB">
      <w:pPr>
        <w:pStyle w:val="Heading2"/>
        <w:tabs>
          <w:tab w:val="clear" w:pos="1080"/>
        </w:tabs>
        <w:spacing w:before="0"/>
        <w:ind w:left="0" w:firstLine="0"/>
        <w:rPr>
          <w:rFonts w:cs="Times New Roman"/>
        </w:rPr>
      </w:pPr>
      <w:r>
        <w:rPr>
          <w:rFonts w:cs="Times New Roman"/>
        </w:rPr>
        <w:t>Overview</w:t>
      </w:r>
    </w:p>
    <w:p w:rsidR="003D18EB" w:rsidRDefault="003D18EB">
      <w:pPr>
        <w:pStyle w:val="BodyText2"/>
        <w:keepNext/>
        <w:spacing w:after="120"/>
        <w:ind w:firstLine="0"/>
      </w:pPr>
      <w:r>
        <w:rPr>
          <w:noProof/>
        </w:rPr>
        <w:pict>
          <v:shape id="_x0000_i1028" type="#_x0000_t75" style="width:239.25pt;height:170.25pt;visibility:visible">
            <v:imagedata r:id="rId10" o:title=""/>
          </v:shape>
        </w:pict>
      </w:r>
    </w:p>
    <w:p w:rsidR="003D18EB" w:rsidRDefault="003D18EB">
      <w:pPr>
        <w:pStyle w:val="Caption"/>
        <w:jc w:val="both"/>
      </w:pPr>
      <w:r>
        <w:t xml:space="preserve">Figure </w:t>
      </w:r>
      <w:fldSimple w:instr=" SEQ Figure \* ARABIC ">
        <w:r>
          <w:rPr>
            <w:noProof/>
          </w:rPr>
          <w:t>1</w:t>
        </w:r>
      </w:fldSimple>
      <w:r>
        <w:t>.  Architecture Overview</w:t>
      </w:r>
    </w:p>
    <w:p w:rsidR="003D18EB" w:rsidRDefault="003D18EB">
      <w:pPr>
        <w:pStyle w:val="BodyText2"/>
        <w:spacing w:after="120"/>
        <w:ind w:firstLine="0"/>
      </w:pPr>
      <w:r>
        <w:t>The system is comprised of a master node which is responsible for coordination of work among a cluster of worker nodes.  The worker nodes each hold a portion of the rainbow table in memory and listen for requests over TCP from the master node.</w:t>
      </w:r>
    </w:p>
    <w:p w:rsidR="003D18EB" w:rsidRDefault="003D18EB">
      <w:pPr>
        <w:pStyle w:val="BodyText2"/>
        <w:spacing w:after="120"/>
        <w:ind w:firstLine="0"/>
      </w:pPr>
      <w:r>
        <w:t>A network file system (NFS) is used as a shared location for the job input data and output results.  In addition it serves as a central point for the binary code that will be run on both the master and the worker nodes.</w:t>
      </w:r>
    </w:p>
    <w:p w:rsidR="003D18EB" w:rsidRDefault="003D18EB">
      <w:pPr>
        <w:pStyle w:val="BodyText2"/>
        <w:spacing w:after="120"/>
        <w:ind w:firstLine="0"/>
      </w:pPr>
      <w:r>
        <w:t>The wireless network is not connected to the master or worker nodes nor must it even be anywhere in proximity to them.  The end user captures wireless data from the wireless network using their computer and saves the result to disk.  At a later time, after sufficient data has been captured, the user can then upload the captured data to the master node for processing.</w:t>
      </w:r>
    </w:p>
    <w:p w:rsidR="003D18EB" w:rsidRDefault="003D18EB">
      <w:pPr>
        <w:pStyle w:val="BodyText2"/>
        <w:spacing w:after="120"/>
        <w:ind w:firstLine="0"/>
      </w:pPr>
      <w:r>
        <w:t>Communication from the wireless network to the user’s computer is done via standard 802.11 wireless protocols.  The data capture can be done with already existing tools such as Aircrack-ng [1].  Communication from the user to the master is accomplished using the HTTPS protocol over a secure TCP socket.  Communication internally occurs between the master node to a worker node.  Worker nodes do not communicate with each other.  The master node uses TCP connections with the SSH protocol for remotely starting the worker node binaries and a custom propriety protocol for sending running worker nodes jobs and checking their status.</w:t>
      </w:r>
    </w:p>
    <w:p w:rsidR="003D18EB" w:rsidRDefault="003D18EB">
      <w:pPr>
        <w:pStyle w:val="BodyText2"/>
        <w:spacing w:after="120"/>
        <w:ind w:firstLine="0"/>
      </w:pPr>
    </w:p>
    <w:p w:rsidR="003D18EB" w:rsidRDefault="003D18EB">
      <w:pPr>
        <w:pStyle w:val="Heading2"/>
        <w:tabs>
          <w:tab w:val="clear" w:pos="1080"/>
        </w:tabs>
        <w:ind w:left="0" w:firstLine="0"/>
        <w:rPr>
          <w:rFonts w:cs="Times New Roman"/>
        </w:rPr>
      </w:pPr>
      <w:r>
        <w:rPr>
          <w:rFonts w:cs="Times New Roman"/>
        </w:rPr>
        <w:t>Network File System</w:t>
      </w:r>
    </w:p>
    <w:p w:rsidR="003D18EB" w:rsidRDefault="003D18EB">
      <w:pPr>
        <w:rPr>
          <w:rFonts w:cs="Times New Roman"/>
        </w:rPr>
      </w:pPr>
      <w:r>
        <w:rPr>
          <w:rFonts w:cs="Times New Roman"/>
        </w:rPr>
        <w:t>In order to be able to share input data (the wireless capture file) with the worker nodes a networked file system was setup with common access between all worker nodes and the master node.  This choice was made because it was a simpler configuration versus having the master transmit a copy over TCP to each worker node and have them store a temporary copy on their local disks.  The master node was used to host the network file system, but a separate device could have been used as well.</w:t>
      </w:r>
    </w:p>
    <w:p w:rsidR="003D18EB" w:rsidRDefault="003D18EB">
      <w:pPr>
        <w:rPr>
          <w:rFonts w:cs="Times New Roman"/>
        </w:rPr>
      </w:pPr>
      <w:r>
        <w:rPr>
          <w:rFonts w:cs="Times New Roman"/>
        </w:rPr>
        <w:t>When the user uploads a job request to the master it stores the uploaded capture file to a newly created folder on the network file system.  The folder is given a name that matches the newly generated job id.  This folder is visible to the worker nodes and will be used by them to later read the wireless capture file and also for storing the output results.</w:t>
      </w:r>
    </w:p>
    <w:p w:rsidR="003D18EB" w:rsidRDefault="003D18EB">
      <w:pPr>
        <w:rPr>
          <w:rFonts w:cs="Times New Roman"/>
        </w:rPr>
      </w:pPr>
      <w:r>
        <w:rPr>
          <w:rFonts w:cs="Times New Roman"/>
        </w:rPr>
        <w:t>Common binaries for all the workers such as the actual worker binary executable are stored here as well.  This allows for updated code to be published in one place and be applied to all workers at once.  A simple restart of the worker process on each worker node will then load the new updates to any code.</w:t>
      </w:r>
    </w:p>
    <w:p w:rsidR="003D18EB" w:rsidRDefault="003D18EB">
      <w:pPr>
        <w:rPr>
          <w:rFonts w:cs="Times New Roman"/>
        </w:rPr>
      </w:pPr>
      <w:r>
        <w:rPr>
          <w:rFonts w:cs="Times New Roman"/>
        </w:rPr>
        <w:t>The large rainbow table data however is not stored on the network file system but instead a read-only copy exists on each node on local disks.  Because gigabytes of data must be read from the rainbow table by each node at startup into memory having copies on local disk allow for shorter startup times since disk contention and network congestion are avoided.  While this would add some burden to adding updates to the rainbow table this isn’t done frequently and just requires more time to copy any new data to each node’s local disk.  In addition our project doesn’t generate new rainbow tables so no updates were really necessary.</w:t>
      </w:r>
    </w:p>
    <w:p w:rsidR="003D18EB" w:rsidRDefault="003D18EB">
      <w:pPr>
        <w:rPr>
          <w:rFonts w:cs="Times New Roman"/>
        </w:rPr>
      </w:pPr>
    </w:p>
    <w:p w:rsidR="003D18EB" w:rsidRDefault="003D18EB">
      <w:pPr>
        <w:pStyle w:val="Heading2"/>
        <w:tabs>
          <w:tab w:val="clear" w:pos="1080"/>
        </w:tabs>
        <w:ind w:left="0" w:firstLine="0"/>
        <w:rPr>
          <w:rFonts w:cs="Times New Roman"/>
        </w:rPr>
      </w:pPr>
      <w:r>
        <w:rPr>
          <w:rFonts w:cs="Times New Roman"/>
        </w:rPr>
        <w:t>Master Node</w:t>
      </w:r>
    </w:p>
    <w:p w:rsidR="003D18EB" w:rsidRDefault="003D18EB">
      <w:pPr>
        <w:rPr>
          <w:rFonts w:cs="Times New Roman"/>
        </w:rPr>
      </w:pPr>
      <w:r>
        <w:rPr>
          <w:rFonts w:cs="Times New Roman"/>
        </w:rPr>
        <w:t>The master node is a Java web application written from scratch that is responsible for accepting and queuing user requests along with tracking the status of the worker nodes.</w:t>
      </w:r>
    </w:p>
    <w:p w:rsidR="003D18EB" w:rsidRDefault="003D18EB">
      <w:pPr>
        <w:rPr>
          <w:rFonts w:cs="Times New Roman"/>
        </w:rPr>
      </w:pPr>
      <w:r>
        <w:rPr>
          <w:rFonts w:cs="Times New Roman"/>
        </w:rPr>
        <w:t>The master node web application provides a user interface as depicted in figure 2 that provides the user with the following:</w:t>
      </w:r>
    </w:p>
    <w:p w:rsidR="003D18EB" w:rsidRDefault="003D18EB">
      <w:pPr>
        <w:pStyle w:val="ListParagraph"/>
        <w:numPr>
          <w:ilvl w:val="0"/>
          <w:numId w:val="8"/>
        </w:numPr>
      </w:pPr>
      <w:r>
        <w:t>A HTML form for uploading a new job</w:t>
      </w:r>
    </w:p>
    <w:p w:rsidR="003D18EB" w:rsidRDefault="003D18EB">
      <w:pPr>
        <w:pStyle w:val="ListParagraph"/>
        <w:numPr>
          <w:ilvl w:val="0"/>
          <w:numId w:val="8"/>
        </w:numPr>
      </w:pPr>
      <w:r>
        <w:t>View of the jobs in the queue and completed jobs</w:t>
      </w:r>
    </w:p>
    <w:p w:rsidR="003D18EB" w:rsidRDefault="003D18EB">
      <w:pPr>
        <w:pStyle w:val="ListParagraph"/>
        <w:numPr>
          <w:ilvl w:val="0"/>
          <w:numId w:val="8"/>
        </w:numPr>
      </w:pPr>
      <w:r>
        <w:t>Status list for the worker nodes</w:t>
      </w:r>
    </w:p>
    <w:p w:rsidR="003D18EB" w:rsidRDefault="003D18EB">
      <w:pPr>
        <w:pStyle w:val="ListParagraph"/>
        <w:numPr>
          <w:ilvl w:val="0"/>
          <w:numId w:val="8"/>
        </w:numPr>
      </w:pPr>
      <w:r>
        <w:t>Controls for starting / killing the worker nodes</w:t>
      </w:r>
    </w:p>
    <w:p w:rsidR="003D18EB" w:rsidRDefault="003D18EB">
      <w:pPr>
        <w:pStyle w:val="ListParagraph"/>
        <w:numPr>
          <w:ilvl w:val="0"/>
          <w:numId w:val="8"/>
        </w:numPr>
      </w:pPr>
      <w:r>
        <w:t>View of the web application log</w:t>
      </w:r>
    </w:p>
    <w:p w:rsidR="003D18EB" w:rsidRDefault="003D18EB">
      <w:pPr>
        <w:rPr>
          <w:rFonts w:cs="Times New Roman"/>
        </w:rPr>
        <w:sectPr w:rsidR="003D18EB">
          <w:type w:val="continuous"/>
          <w:pgSz w:w="12240" w:h="15840" w:code="1"/>
          <w:pgMar w:top="1080" w:right="1080" w:bottom="1080" w:left="1080" w:header="720" w:footer="720" w:gutter="0"/>
          <w:cols w:num="2" w:space="475"/>
        </w:sectPr>
      </w:pPr>
    </w:p>
    <w:p w:rsidR="003D18EB" w:rsidRDefault="003D18EB">
      <w:pPr>
        <w:keepNext/>
        <w:rPr>
          <w:rFonts w:cs="Times New Roman"/>
        </w:rPr>
      </w:pPr>
      <w:r>
        <w:rPr>
          <w:rFonts w:cs="Times New Roman"/>
          <w:noProof/>
        </w:rPr>
        <w:pict>
          <v:shape id="_x0000_i1029" type="#_x0000_t75" style="width:495pt;height:261pt;visibility:visible">
            <v:imagedata r:id="rId11" o:title=""/>
          </v:shape>
        </w:pict>
      </w:r>
    </w:p>
    <w:p w:rsidR="003D18EB" w:rsidRDefault="003D18EB">
      <w:pPr>
        <w:pStyle w:val="Caption"/>
        <w:jc w:val="left"/>
        <w:sectPr w:rsidR="003D18EB">
          <w:type w:val="continuous"/>
          <w:pgSz w:w="12240" w:h="15840" w:code="1"/>
          <w:pgMar w:top="1080" w:right="1080" w:bottom="1440" w:left="1080" w:header="720" w:footer="720" w:gutter="0"/>
          <w:cols w:space="475"/>
        </w:sectPr>
      </w:pPr>
      <w:r>
        <w:t xml:space="preserve">Figure </w:t>
      </w:r>
      <w:fldSimple w:instr=" SEQ Figure \* ARABIC ">
        <w:r>
          <w:rPr>
            <w:noProof/>
          </w:rPr>
          <w:t>2</w:t>
        </w:r>
      </w:fldSimple>
      <w:r>
        <w:t>. Master Node Web Application Interface</w:t>
      </w:r>
    </w:p>
    <w:p w:rsidR="003D18EB" w:rsidRDefault="003D18EB">
      <w:pPr>
        <w:pStyle w:val="Heading3"/>
        <w:tabs>
          <w:tab w:val="clear" w:pos="1080"/>
        </w:tabs>
        <w:ind w:left="0" w:firstLine="0"/>
        <w:rPr>
          <w:rFonts w:cs="Times New Roman"/>
        </w:rPr>
      </w:pPr>
      <w:r>
        <w:rPr>
          <w:rFonts w:cs="Times New Roman"/>
        </w:rPr>
        <w:t>Configuration</w:t>
      </w:r>
    </w:p>
    <w:p w:rsidR="003D18EB" w:rsidRDefault="003D18EB">
      <w:pPr>
        <w:rPr>
          <w:rFonts w:cs="Times New Roman"/>
        </w:rPr>
      </w:pPr>
      <w:r>
        <w:rPr>
          <w:rFonts w:cs="Times New Roman"/>
        </w:rPr>
        <w:t>All configuration is managed via an XML file on the master node that is loaded at the startup of the master node web application.  It specifies the following:</w:t>
      </w:r>
    </w:p>
    <w:p w:rsidR="003D18EB" w:rsidRDefault="003D18EB">
      <w:pPr>
        <w:pStyle w:val="ListParagraph"/>
        <w:numPr>
          <w:ilvl w:val="0"/>
          <w:numId w:val="9"/>
        </w:numPr>
      </w:pPr>
      <w:r>
        <w:t>The base directory pathname for where job data should be stored</w:t>
      </w:r>
    </w:p>
    <w:p w:rsidR="003D18EB" w:rsidRDefault="003D18EB">
      <w:pPr>
        <w:pStyle w:val="ListParagraph"/>
        <w:numPr>
          <w:ilvl w:val="1"/>
          <w:numId w:val="9"/>
        </w:numPr>
      </w:pPr>
      <w:r>
        <w:t>A network file system share that is accessible to both the master and worker nodes</w:t>
      </w:r>
    </w:p>
    <w:p w:rsidR="003D18EB" w:rsidRDefault="003D18EB">
      <w:pPr>
        <w:pStyle w:val="ListParagraph"/>
        <w:numPr>
          <w:ilvl w:val="0"/>
          <w:numId w:val="9"/>
        </w:numPr>
      </w:pPr>
      <w:r>
        <w:t>The hostnames and port addresses for the worker nodes</w:t>
      </w:r>
    </w:p>
    <w:p w:rsidR="003D18EB" w:rsidRDefault="003D18EB">
      <w:pPr>
        <w:pStyle w:val="ListParagraph"/>
        <w:numPr>
          <w:ilvl w:val="0"/>
          <w:numId w:val="9"/>
        </w:numPr>
      </w:pPr>
      <w:r>
        <w:t>The directory to the rainbow table for local use</w:t>
      </w:r>
    </w:p>
    <w:p w:rsidR="003D18EB" w:rsidRDefault="003D18EB">
      <w:pPr>
        <w:pStyle w:val="ListParagraph"/>
        <w:numPr>
          <w:ilvl w:val="0"/>
          <w:numId w:val="9"/>
        </w:numPr>
      </w:pPr>
      <w:r>
        <w:t>Command templates for starting the worker nodes</w:t>
      </w:r>
    </w:p>
    <w:p w:rsidR="003D18EB" w:rsidRDefault="003D18EB">
      <w:pPr>
        <w:pStyle w:val="ListParagraph"/>
        <w:numPr>
          <w:ilvl w:val="0"/>
          <w:numId w:val="9"/>
        </w:numPr>
      </w:pPr>
      <w:r>
        <w:t>Command for killing worker nodes</w:t>
      </w:r>
    </w:p>
    <w:p w:rsidR="003D18EB" w:rsidRDefault="003D18EB">
      <w:pPr>
        <w:pStyle w:val="ListParagraph"/>
        <w:numPr>
          <w:ilvl w:val="0"/>
          <w:numId w:val="9"/>
        </w:numPr>
      </w:pPr>
      <w:r>
        <w:t>SSH credentials for accessing worker nodes</w:t>
      </w:r>
    </w:p>
    <w:p w:rsidR="003D18EB" w:rsidRDefault="003D18EB">
      <w:pPr>
        <w:rPr>
          <w:rFonts w:cs="Times New Roman"/>
        </w:rPr>
      </w:pPr>
      <w:r>
        <w:rPr>
          <w:rFonts w:cs="Times New Roman"/>
        </w:rPr>
        <w:t>The template approach for the start command for worker nodes allows for the master to fill in necessary details such as directory paths and rainbow table offsets when starting a worker node.  Details will be discussed in the section on worker nodes.</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Job Submission</w:t>
      </w:r>
    </w:p>
    <w:p w:rsidR="003D18EB" w:rsidRDefault="003D18EB">
      <w:pPr>
        <w:rPr>
          <w:rFonts w:cs="Times New Roman"/>
        </w:rPr>
      </w:pPr>
      <w:r>
        <w:rPr>
          <w:rFonts w:cs="Times New Roman"/>
        </w:rPr>
        <w:t>The web site itself is protected with a username and password along with HTTPS encryption.  When a user submits a job via the interface the username, as reported by the web server container (Apache Tomcat), will be used for the name of the job owner and as part of the job id.</w:t>
      </w:r>
    </w:p>
    <w:p w:rsidR="003D18EB" w:rsidRDefault="003D18EB">
      <w:pPr>
        <w:rPr>
          <w:rFonts w:cs="Times New Roman"/>
        </w:rPr>
      </w:pPr>
      <w:r>
        <w:rPr>
          <w:rFonts w:cs="Times New Roman"/>
        </w:rPr>
        <w:t>The user simply uploads a wireless network data capture and specifies the SSID of the desired network (a data capture could have more than one network in it so this must be specified).  The upload and job submission could also be accomplished through automated means of a script by using the standard HTTP protocol as well.</w:t>
      </w:r>
    </w:p>
    <w:p w:rsidR="003D18EB" w:rsidRDefault="003D18EB">
      <w:pPr>
        <w:rPr>
          <w:rFonts w:cs="Times New Roman"/>
        </w:rPr>
      </w:pPr>
      <w:r>
        <w:rPr>
          <w:rFonts w:cs="Times New Roman"/>
        </w:rPr>
        <w:t>The master node web application receives the request, generates a unique job id for it, creates the necessary directories on the network file system, and adds the job to the queue.</w:t>
      </w:r>
    </w:p>
    <w:p w:rsidR="003D18EB" w:rsidRDefault="003D18EB">
      <w:pPr>
        <w:pStyle w:val="Heading3"/>
        <w:tabs>
          <w:tab w:val="clear" w:pos="1080"/>
        </w:tabs>
        <w:ind w:left="0" w:firstLine="0"/>
        <w:rPr>
          <w:rFonts w:cs="Times New Roman"/>
        </w:rPr>
      </w:pPr>
      <w:r>
        <w:rPr>
          <w:rFonts w:cs="Times New Roman"/>
        </w:rPr>
        <w:t>Job Queue</w:t>
      </w:r>
    </w:p>
    <w:p w:rsidR="003D18EB" w:rsidRDefault="003D18EB">
      <w:pPr>
        <w:rPr>
          <w:rFonts w:cs="Times New Roman"/>
        </w:rPr>
      </w:pPr>
      <w:r>
        <w:rPr>
          <w:rFonts w:cs="Times New Roman"/>
        </w:rPr>
        <w:t>The queue is served in first-in first-out order and a history of all jobs is retained until the master node web application is restarted.</w:t>
      </w:r>
    </w:p>
    <w:p w:rsidR="003D18EB" w:rsidRDefault="003D18EB">
      <w:pPr>
        <w:rPr>
          <w:rFonts w:cs="Times New Roman"/>
        </w:rPr>
      </w:pPr>
      <w:r>
        <w:rPr>
          <w:rFonts w:cs="Times New Roman"/>
        </w:rPr>
        <w:t>A job will not be started until all workers report that they are in a ready state and not currently busy with another job.  Jobs are run one at a time.</w:t>
      </w:r>
    </w:p>
    <w:p w:rsidR="003D18EB" w:rsidRDefault="003D18EB">
      <w:pPr>
        <w:rPr>
          <w:rFonts w:cs="Times New Roman"/>
        </w:rPr>
      </w:pPr>
      <w:r>
        <w:rPr>
          <w:rFonts w:cs="Times New Roman"/>
        </w:rPr>
        <w:t>Information such as the start and end time along with the solution found, if any, is listed in the interface.  All users can view any job in the queue.</w:t>
      </w:r>
    </w:p>
    <w:p w:rsidR="003D18EB" w:rsidRDefault="003D18EB">
      <w:pPr>
        <w:rPr>
          <w:rFonts w:cs="Times New Roman"/>
        </w:rPr>
      </w:pPr>
      <w:r>
        <w:rPr>
          <w:rFonts w:cs="Times New Roman"/>
        </w:rPr>
        <w:t>When the master it told that one worker has found the solution it will send a kill job signal to all other workers informing them to stop in case they haven’t yet.</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System Status</w:t>
      </w:r>
    </w:p>
    <w:p w:rsidR="003D18EB" w:rsidRDefault="003D18EB">
      <w:pPr>
        <w:rPr>
          <w:rFonts w:cs="Times New Roman"/>
        </w:rPr>
      </w:pPr>
      <w:r>
        <w:rPr>
          <w:rFonts w:cs="Times New Roman"/>
        </w:rPr>
        <w:t>The master periodically queries each worker to get their current state.  The list of workers and their state is listed to the user.  Details on the various state types are listed in the Worker Node section later.</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Start / Kill Worker Nodes</w:t>
      </w:r>
    </w:p>
    <w:p w:rsidR="003D18EB" w:rsidRDefault="003D18EB">
      <w:pPr>
        <w:rPr>
          <w:rFonts w:cs="Times New Roman"/>
        </w:rPr>
      </w:pPr>
      <w:r>
        <w:rPr>
          <w:rFonts w:cs="Times New Roman"/>
        </w:rPr>
        <w:t>The master web application is responsible for initially starting each worker node and also provides a mechanism to terminate them all.  A worker node is only started once before any jobs in the queue are processed.  Each job that starts does not retrigger the start of a worker node.  The master uses an SSH connection to remotely connect to the worker node specified by the configuration and issues a command to start the worker.  The executable is accessible via a network file system share, and an appropriate pathname is used in the command to this binary executable file.</w:t>
      </w:r>
    </w:p>
    <w:p w:rsidR="003D18EB" w:rsidRDefault="003D18EB">
      <w:pPr>
        <w:rPr>
          <w:rFonts w:cs="Times New Roman"/>
        </w:rPr>
      </w:pPr>
      <w:r>
        <w:rPr>
          <w:rFonts w:cs="Times New Roman"/>
        </w:rPr>
        <w:t>Before starting all the workers the master also verifies that the rainbow table SSID’s are all consistent (the same size).  It also calculates the byte offsets that each different worker node will use when they are to load their portion of the rainbow table.</w:t>
      </w:r>
    </w:p>
    <w:p w:rsidR="003D18EB" w:rsidRDefault="003D18EB">
      <w:pPr>
        <w:rPr>
          <w:rFonts w:cs="Times New Roman"/>
        </w:rPr>
      </w:pPr>
    </w:p>
    <w:p w:rsidR="003D18EB" w:rsidRDefault="003D18EB">
      <w:pPr>
        <w:pStyle w:val="Heading2"/>
        <w:tabs>
          <w:tab w:val="clear" w:pos="1080"/>
        </w:tabs>
        <w:ind w:left="0" w:firstLine="0"/>
        <w:rPr>
          <w:rFonts w:cs="Times New Roman"/>
        </w:rPr>
      </w:pPr>
      <w:r>
        <w:rPr>
          <w:rFonts w:cs="Times New Roman"/>
        </w:rPr>
        <w:t>Worker Node</w:t>
      </w:r>
    </w:p>
    <w:p w:rsidR="003D18EB" w:rsidRDefault="003D18EB">
      <w:pPr>
        <w:rPr>
          <w:rFonts w:cs="Times New Roman"/>
        </w:rPr>
      </w:pPr>
      <w:r>
        <w:rPr>
          <w:rFonts w:cs="Times New Roman"/>
        </w:rPr>
        <w:t>The worker node is a modified C program based on code by Joshua Wright’s coWPAtty.  It has been modified to act as a type of service that listens on a TCP socket for instructions or status queries from the master node.  The communication specifics will be discussed in the “Master to Worker Node Communication” section later.</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Worker States</w:t>
      </w:r>
    </w:p>
    <w:p w:rsidR="003D18EB" w:rsidRDefault="003D18EB">
      <w:pPr>
        <w:rPr>
          <w:rFonts w:cs="Times New Roman"/>
        </w:rPr>
      </w:pPr>
      <w:r>
        <w:rPr>
          <w:rFonts w:cs="Times New Roman"/>
        </w:rPr>
        <w:t>A worker node may be in any of the following states which are reported to the master node:</w:t>
      </w:r>
    </w:p>
    <w:p w:rsidR="003D18EB" w:rsidRDefault="003D18EB">
      <w:pPr>
        <w:pStyle w:val="ListParagraph"/>
        <w:numPr>
          <w:ilvl w:val="0"/>
          <w:numId w:val="10"/>
        </w:numPr>
      </w:pPr>
      <w:r>
        <w:t>NOT LOADED – the worker is not accepting TCP connections.  It may not be running at all or it may still be busy loading the rainbow table into memory.</w:t>
      </w:r>
    </w:p>
    <w:p w:rsidR="003D18EB" w:rsidRDefault="003D18EB">
      <w:pPr>
        <w:pStyle w:val="ListParagraph"/>
        <w:numPr>
          <w:ilvl w:val="0"/>
          <w:numId w:val="10"/>
        </w:numPr>
      </w:pPr>
      <w:r>
        <w:t>LOADED – the worker is ready to accept jobs, has loaded the rainbow table, and has not yet run any jobs.</w:t>
      </w:r>
    </w:p>
    <w:p w:rsidR="003D18EB" w:rsidRDefault="003D18EB">
      <w:pPr>
        <w:pStyle w:val="ListParagraph"/>
        <w:numPr>
          <w:ilvl w:val="0"/>
          <w:numId w:val="10"/>
        </w:numPr>
      </w:pPr>
      <w:r>
        <w:t>RUNNING – the worker is currently busy running a job.  It will refuse to run any additional jobs and return an error if asked to do so.</w:t>
      </w:r>
    </w:p>
    <w:p w:rsidR="003D18EB" w:rsidRDefault="003D18EB">
      <w:pPr>
        <w:pStyle w:val="ListParagraph"/>
        <w:numPr>
          <w:ilvl w:val="0"/>
          <w:numId w:val="10"/>
        </w:numPr>
      </w:pPr>
      <w:r>
        <w:t>FINISHED – the worker has finished a job and is ready for the next.</w:t>
      </w:r>
    </w:p>
    <w:p w:rsidR="003D18EB" w:rsidRDefault="003D18EB">
      <w:pPr>
        <w:pStyle w:val="ListParagraph"/>
        <w:numPr>
          <w:ilvl w:val="0"/>
          <w:numId w:val="10"/>
        </w:numPr>
      </w:pPr>
      <w:r>
        <w:t>ERROR – the worker has encountered an error and can no longer run any jobs.  It must be restarted.</w:t>
      </w:r>
    </w:p>
    <w:p w:rsidR="003D18EB" w:rsidRDefault="003D18EB">
      <w:pPr>
        <w:rPr>
          <w:rFonts w:cs="Times New Roman"/>
        </w:rPr>
      </w:pPr>
      <w:r>
        <w:rPr>
          <w:rFonts w:cs="Times New Roman"/>
        </w:rPr>
        <w:t>A worker node state diagram can be found in figure 3.  This diagram omits the ERROR state as this state can be entered from any of the other states.</w:t>
      </w:r>
    </w:p>
    <w:p w:rsidR="003D18EB" w:rsidRDefault="003D18EB">
      <w:pPr>
        <w:rPr>
          <w:rFonts w:cs="Times New Roman"/>
          <w:noProof/>
        </w:rPr>
      </w:pPr>
    </w:p>
    <w:p w:rsidR="003D18EB" w:rsidRDefault="003D18EB">
      <w:pPr>
        <w:pStyle w:val="Caption"/>
        <w:jc w:val="left"/>
      </w:pPr>
      <w:r>
        <w:rPr>
          <w:noProof/>
          <w:lang w:eastAsia="en-US"/>
        </w:rPr>
        <w:pict>
          <v:shape id="Picture 7" o:spid="_x0000_s1026" type="#_x0000_t75" style="position:absolute;margin-left:0;margin-top:.3pt;width:191.5pt;height:143.3pt;z-index:-251658240;visibility:visible;mso-position-horizontal:center" o:allowoverlap="f">
            <v:imagedata r:id="rId12" o:title="" croptop="5382f" cropbottom="29918f" cropleft="7989f" cropright="5311f"/>
            <w10:wrap type="topAndBottom"/>
          </v:shape>
        </w:pict>
      </w:r>
      <w:r>
        <w:t>Figure 3. Worker node state diagram</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Rainbow Table</w:t>
      </w:r>
    </w:p>
    <w:p w:rsidR="003D18EB" w:rsidRDefault="003D18EB">
      <w:pPr>
        <w:rPr>
          <w:rFonts w:cs="Times New Roman"/>
        </w:rPr>
      </w:pPr>
      <w:r>
        <w:rPr>
          <w:rFonts w:cs="Times New Roman"/>
        </w:rPr>
        <w:t>The master node web application will provide via command line arguments to each worker node the relative offsets each should use for the beginning and end of the rainbow table data.  In addition a command line option of where to find the rainbow table files is provided.  A portion of each network SSID from the rainbow table file is loaded in an even distribution across all workers.  This allows them to divide up the work of searching the rainbow table to reduce the time a lookup takes.  In addition the entire rainbow table portion is loaded into memory so that performance is not bottlenecked by the disk.</w:t>
      </w:r>
    </w:p>
    <w:p w:rsidR="003D18EB" w:rsidRDefault="003D18EB">
      <w:pPr>
        <w:jc w:val="center"/>
        <w:rPr>
          <w:rFonts w:cs="Times New Roman"/>
        </w:rPr>
      </w:pPr>
      <w:r>
        <w:rPr>
          <w:rFonts w:cs="Times New Roman"/>
          <w:noProof/>
        </w:rPr>
        <w:pict>
          <v:shape id="Picture 6" o:spid="_x0000_i1030" type="#_x0000_t75" style="width:204.75pt;height:237.75pt;visibility:visible">
            <v:imagedata r:id="rId13" o:title="" croptop="4108f" cropbottom="6798f" cropleft="4904f" cropright="4482f"/>
          </v:shape>
        </w:pict>
      </w:r>
      <w:r>
        <w:rPr>
          <w:rFonts w:cs="Times New Roman"/>
        </w:rPr>
        <w:t xml:space="preserve"> </w:t>
      </w:r>
    </w:p>
    <w:p w:rsidR="003D18EB" w:rsidRDefault="003D18EB">
      <w:pPr>
        <w:pStyle w:val="Caption"/>
        <w:jc w:val="left"/>
      </w:pPr>
      <w:r>
        <w:t>Figure 4.  Record processing activity diagram</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Computation</w:t>
      </w:r>
    </w:p>
    <w:p w:rsidR="003D18EB" w:rsidRDefault="003D18EB">
      <w:pPr>
        <w:rPr>
          <w:rFonts w:cs="Times New Roman"/>
        </w:rPr>
      </w:pPr>
      <w:r>
        <w:rPr>
          <w:rFonts w:cs="Times New Roman"/>
        </w:rPr>
        <w:t xml:space="preserve">When a worker node receives a new job from the master, it first checks that no other jobs are running.  An error is returned if another job is already running.  Otherwise, the worker node proceeds to create a new thread to perform the rainbow table lookup.  </w:t>
      </w:r>
    </w:p>
    <w:p w:rsidR="003D18EB" w:rsidRDefault="003D18EB">
      <w:pPr>
        <w:rPr>
          <w:rFonts w:cs="Times New Roman"/>
        </w:rPr>
      </w:pPr>
      <w:r>
        <w:rPr>
          <w:rFonts w:cs="Times New Roman"/>
        </w:rPr>
        <w:t>This thread first opens the capture file and determines its validity.  If the capture file does not contain the necessary information, an error is returned to the master and the job is terminated.  Otherwise, if the packet is valid, the job can proceed.</w:t>
      </w:r>
    </w:p>
    <w:p w:rsidR="003D18EB" w:rsidRDefault="003D18EB">
      <w:pPr>
        <w:rPr>
          <w:rFonts w:cs="Times New Roman"/>
        </w:rPr>
      </w:pPr>
      <w:r>
        <w:rPr>
          <w:rFonts w:cs="Times New Roman"/>
        </w:rPr>
        <w:t>The next step of the job is to locate the proper portion of the rainbow table.  As mentioned previously, each worker node stores a portion of the rainbow table in memory.  The portion of the table loaded into memory corresponds to the byte offsets provided on start up by the master.  When the start command is given, the worker parses the SSID passed from the master.  Based on the SSID, the worker can then determine where in the rainbow table it should start its lookup.</w:t>
      </w:r>
    </w:p>
    <w:p w:rsidR="003D18EB" w:rsidRDefault="003D18EB">
      <w:pPr>
        <w:rPr>
          <w:rFonts w:cs="Times New Roman"/>
        </w:rPr>
      </w:pPr>
      <w:r>
        <w:rPr>
          <w:rFonts w:cs="Times New Roman"/>
        </w:rPr>
        <w:t>After directing the lookup to the proper location in memory, the worker node must read through the rainbow table to find the correct passphrase.  The rainbow table is composed of a series of structured records where each record corresponds to a particular passphrase for a particular SSID.  To find the correct passphrase the worker must read through each record in the rainbow table.</w:t>
      </w:r>
    </w:p>
    <w:p w:rsidR="003D18EB" w:rsidRDefault="003D18EB">
      <w:pPr>
        <w:rPr>
          <w:rFonts w:cs="Times New Roman"/>
        </w:rPr>
      </w:pPr>
      <w:r>
        <w:rPr>
          <w:rFonts w:cs="Times New Roman"/>
        </w:rPr>
        <w:t>Each record contains the record length, the passphrase, and the pairwise master key (PMK) which is a hash of the passphrase using the SSID as a salt [3].  After reading a record, the PMK of the record is used to calculate the pairwise transient key (PTK).  This calculation requires using various data gathered when parsing the capture file.  Then the message authentication code (MAC) is computed after calculating the PTK.  After the MAC is computed, the key message integrity code (MIC) can be found.  The key MIC calculated for this record is then compared to the key MIC found in the capture data.  If they are equal, then the passphrase for this record is the solution.  Otherwise, the worker moves on to the next record until all records in the rainbow table have been processed.  The full sequence for processing the rainbow table records is illustrated in figure 3.</w:t>
      </w:r>
    </w:p>
    <w:p w:rsidR="003D18EB" w:rsidRDefault="003D18EB">
      <w:pPr>
        <w:rPr>
          <w:rFonts w:cs="Times New Roman"/>
        </w:rPr>
      </w:pPr>
    </w:p>
    <w:p w:rsidR="003D18EB" w:rsidRDefault="003D18EB">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struct rainbow_table_record {</w:t>
      </w:r>
    </w:p>
    <w:p w:rsidR="003D18EB" w:rsidRDefault="003D18EB">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rec_size;</w:t>
      </w:r>
    </w:p>
    <w:p w:rsidR="003D18EB" w:rsidRDefault="003D18EB">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char *passphrase;</w:t>
      </w:r>
    </w:p>
    <w:p w:rsidR="003D18EB" w:rsidRDefault="003D18EB">
      <w:pPr>
        <w:pStyle w:val="Heading2"/>
        <w:numPr>
          <w:ilvl w:val="0"/>
          <w:numId w:val="0"/>
        </w:numPr>
        <w:ind w:left="720" w:firstLine="720"/>
        <w:rPr>
          <w:rFonts w:ascii="Courier New" w:hAnsi="Courier New" w:cs="Courier New"/>
          <w:b w:val="0"/>
          <w:bCs w:val="0"/>
          <w:sz w:val="21"/>
          <w:szCs w:val="21"/>
        </w:rPr>
      </w:pPr>
      <w:r>
        <w:rPr>
          <w:rFonts w:ascii="Courier New" w:hAnsi="Courier New" w:cs="Courier New"/>
          <w:b w:val="0"/>
          <w:bCs w:val="0"/>
          <w:sz w:val="21"/>
          <w:szCs w:val="21"/>
        </w:rPr>
        <w:t>uint8_t pmk[32];</w:t>
      </w:r>
    </w:p>
    <w:p w:rsidR="003D18EB" w:rsidRDefault="003D18EB">
      <w:pPr>
        <w:pStyle w:val="Heading2"/>
        <w:numPr>
          <w:ilvl w:val="0"/>
          <w:numId w:val="0"/>
        </w:numPr>
        <w:ind w:firstLine="720"/>
        <w:rPr>
          <w:rFonts w:ascii="Courier New" w:hAnsi="Courier New" w:cs="Courier New"/>
          <w:b w:val="0"/>
          <w:bCs w:val="0"/>
          <w:sz w:val="21"/>
          <w:szCs w:val="21"/>
        </w:rPr>
      </w:pPr>
      <w:r>
        <w:rPr>
          <w:rFonts w:ascii="Courier New" w:hAnsi="Courier New" w:cs="Courier New"/>
          <w:b w:val="0"/>
          <w:bCs w:val="0"/>
          <w:sz w:val="21"/>
          <w:szCs w:val="21"/>
        </w:rPr>
        <w:t>} __attribute__ ((packed));</w:t>
      </w:r>
    </w:p>
    <w:p w:rsidR="003D18EB" w:rsidRDefault="003D18EB">
      <w:pPr>
        <w:rPr>
          <w:rFonts w:cs="Times New Roman"/>
        </w:rPr>
      </w:pPr>
    </w:p>
    <w:p w:rsidR="003D18EB" w:rsidRDefault="003D18EB">
      <w:pPr>
        <w:rPr>
          <w:rFonts w:cs="Times New Roman"/>
        </w:rPr>
      </w:pPr>
    </w:p>
    <w:p w:rsidR="003D18EB" w:rsidRDefault="003D18EB">
      <w:pPr>
        <w:pStyle w:val="Heading2"/>
        <w:numPr>
          <w:ilvl w:val="0"/>
          <w:numId w:val="0"/>
        </w:numPr>
        <w:rPr>
          <w:rFonts w:cs="Times New Roman"/>
        </w:rPr>
      </w:pPr>
      <w:r>
        <w:rPr>
          <w:rFonts w:cs="Times New Roman"/>
        </w:rPr>
        <w:t>Figure 4 struct for rainbow table record. Note that this structure is packed so that we can be sure of the byte alignment.  This is important so that we can read through the rainbow table efficiently.</w:t>
      </w:r>
    </w:p>
    <w:p w:rsidR="003D18EB" w:rsidRDefault="003D18EB">
      <w:pPr>
        <w:pStyle w:val="Heading2"/>
        <w:numPr>
          <w:ilvl w:val="0"/>
          <w:numId w:val="0"/>
        </w:numPr>
        <w:rPr>
          <w:rFonts w:cs="Times New Roman"/>
        </w:rPr>
      </w:pPr>
    </w:p>
    <w:p w:rsidR="003D18EB" w:rsidRDefault="003D18EB">
      <w:pPr>
        <w:pStyle w:val="Heading2"/>
        <w:numPr>
          <w:ilvl w:val="0"/>
          <w:numId w:val="0"/>
        </w:numPr>
        <w:rPr>
          <w:rFonts w:cs="Times New Roman"/>
        </w:rPr>
      </w:pPr>
    </w:p>
    <w:p w:rsidR="003D18EB" w:rsidRDefault="003D18EB">
      <w:pPr>
        <w:pStyle w:val="Heading2"/>
        <w:tabs>
          <w:tab w:val="clear" w:pos="1080"/>
        </w:tabs>
        <w:ind w:left="0" w:firstLine="0"/>
        <w:rPr>
          <w:rFonts w:cs="Times New Roman"/>
        </w:rPr>
      </w:pPr>
      <w:r>
        <w:rPr>
          <w:rFonts w:cs="Times New Roman"/>
        </w:rPr>
        <w:t>Master to Worker Node Communication</w:t>
      </w:r>
    </w:p>
    <w:p w:rsidR="003D18EB" w:rsidRDefault="003D18EB">
      <w:pPr>
        <w:rPr>
          <w:rFonts w:cs="Times New Roman"/>
        </w:rPr>
      </w:pPr>
      <w:r>
        <w:rPr>
          <w:rFonts w:cs="Times New Roman"/>
        </w:rPr>
        <w:t>Other than the SSH remote commands used by the master to start each worker node there is also a proprietary protocol we developed for communication between the master node web application and the worker nodes.  This is accomplished through an unsecured TCP socket communication between the master and worker nodes.</w:t>
      </w:r>
    </w:p>
    <w:p w:rsidR="003D18EB" w:rsidRDefault="003D18EB">
      <w:pPr>
        <w:rPr>
          <w:rFonts w:cs="Times New Roman"/>
        </w:rPr>
      </w:pPr>
      <w:r>
        <w:rPr>
          <w:rFonts w:cs="Times New Roman"/>
        </w:rPr>
        <w:t>The worker nodes listen on a configured port for connections from the master and never communicate to each other.  The master connects as a client to the listening worker node server socket and sends a request.  The worker node will then reply with the appropriate response.  To signal the end of request data the master node also does a TCP half-close on the socket which signals an end-of-file marker for the worker node when it is reading data.  When the worker node has finished sending its response it closes the TCP socket.  A new connection must be made each time by the master for any subsequent requests.</w:t>
      </w:r>
    </w:p>
    <w:p w:rsidR="003D18EB" w:rsidRDefault="003D18EB">
      <w:pPr>
        <w:rPr>
          <w:rFonts w:cs="Times New Roman"/>
        </w:rPr>
      </w:pPr>
      <w:r>
        <w:rPr>
          <w:rFonts w:cs="Times New Roman"/>
        </w:rPr>
        <w:t>The request/response packets themselves are simple plain ASCII messages.  Since all binary data like the wireless capture file is stored on an NFS share for common shared access no binary data has to be transmitted.</w:t>
      </w:r>
    </w:p>
    <w:p w:rsidR="003D18EB" w:rsidRDefault="003D18EB">
      <w:pPr>
        <w:rPr>
          <w:rFonts w:cs="Times New Roman"/>
        </w:rPr>
      </w:pPr>
      <w:r>
        <w:rPr>
          <w:rFonts w:cs="Times New Roman"/>
        </w:rPr>
        <w:t>The packet itself consists of multiple field values that are always null terminated as well as separated with the special control character “ASCII Unit Separator” (decimal code 31).  In addition at the very end of the packet is a terminator “ASCII End of Transmission” (decimal code 4).</w:t>
      </w:r>
    </w:p>
    <w:p w:rsidR="003D18EB" w:rsidRDefault="003D18EB">
      <w:pPr>
        <w:rPr>
          <w:rFonts w:cs="Times New Roman"/>
        </w:rPr>
      </w:pPr>
      <w:r>
        <w:rPr>
          <w:rFonts w:cs="Times New Roman"/>
        </w:rPr>
        <w:t>If a packet is corrupt or invalid (ex: missing a special control character) then the receiver of the packet must raise an error.  In the case of the worker receiving an invalid packet from the master it can send back a special ERROR packet response assuming the TCP connection is still valid.</w:t>
      </w:r>
    </w:p>
    <w:p w:rsidR="003D18EB" w:rsidRDefault="003D18EB">
      <w:pPr>
        <w:rPr>
          <w:rFonts w:cs="Times New Roman"/>
        </w:rPr>
      </w:pPr>
      <w:r>
        <w:rPr>
          <w:rFonts w:cs="Times New Roman"/>
        </w:rPr>
        <w:t>An overview of the different packet requests and responses is given below.  Note that \31 or \4 are decimal values for single characters and that there are no line breaks in a packet:</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Start Job</w:t>
      </w:r>
    </w:p>
    <w:p w:rsidR="003D18EB" w:rsidRDefault="003D18EB">
      <w:pPr>
        <w:jc w:val="left"/>
        <w:rPr>
          <w:rFonts w:cs="Times New Roman"/>
        </w:rPr>
      </w:pPr>
      <w:r>
        <w:rPr>
          <w:rFonts w:cs="Times New Roman"/>
          <w:b/>
          <w:bCs/>
        </w:rPr>
        <w:t>START</w:t>
      </w:r>
      <w:r>
        <w:rPr>
          <w:rFonts w:cs="Times New Roman"/>
        </w:rPr>
        <w:t>\0\31</w:t>
      </w:r>
      <w:r>
        <w:rPr>
          <w:rFonts w:cs="Times New Roman"/>
          <w:b/>
          <w:bCs/>
        </w:rPr>
        <w:t>jobid</w:t>
      </w:r>
      <w:r>
        <w:rPr>
          <w:rFonts w:cs="Times New Roman"/>
        </w:rPr>
        <w:t>\0\31</w:t>
      </w:r>
      <w:r>
        <w:rPr>
          <w:rFonts w:cs="Times New Roman"/>
          <w:b/>
          <w:bCs/>
        </w:rPr>
        <w:t>/path/to/wifi.pcap</w:t>
      </w:r>
      <w:r>
        <w:rPr>
          <w:rFonts w:cs="Times New Roman"/>
        </w:rPr>
        <w:t>\0\31</w:t>
      </w:r>
      <w:r>
        <w:rPr>
          <w:rFonts w:cs="Times New Roman"/>
          <w:b/>
          <w:bCs/>
        </w:rPr>
        <w:t>/path/ output/</w:t>
      </w:r>
      <w:r>
        <w:rPr>
          <w:rFonts w:cs="Times New Roman"/>
        </w:rPr>
        <w:t>\0\31</w:t>
      </w:r>
      <w:r>
        <w:rPr>
          <w:rFonts w:cs="Times New Roman"/>
          <w:b/>
          <w:bCs/>
        </w:rPr>
        <w:t>SSID</w:t>
      </w:r>
      <w:r>
        <w:rPr>
          <w:rFonts w:cs="Times New Roman"/>
        </w:rPr>
        <w:t>\0\31\4</w:t>
      </w:r>
    </w:p>
    <w:p w:rsidR="003D18EB" w:rsidRDefault="003D18EB">
      <w:pPr>
        <w:pStyle w:val="ListParagraph"/>
        <w:numPr>
          <w:ilvl w:val="0"/>
          <w:numId w:val="11"/>
        </w:numPr>
        <w:jc w:val="left"/>
      </w:pPr>
      <w:r>
        <w:t>START signals the request type</w:t>
      </w:r>
    </w:p>
    <w:p w:rsidR="003D18EB" w:rsidRDefault="003D18EB">
      <w:pPr>
        <w:pStyle w:val="ListParagraph"/>
        <w:numPr>
          <w:ilvl w:val="0"/>
          <w:numId w:val="11"/>
        </w:numPr>
        <w:jc w:val="left"/>
      </w:pPr>
      <w:r>
        <w:t>jobid is a uniquely generated id from the master for logging purposes</w:t>
      </w:r>
    </w:p>
    <w:p w:rsidR="003D18EB" w:rsidRDefault="003D18EB">
      <w:pPr>
        <w:pStyle w:val="ListParagraph"/>
        <w:numPr>
          <w:ilvl w:val="0"/>
          <w:numId w:val="11"/>
        </w:numPr>
        <w:jc w:val="left"/>
      </w:pPr>
      <w:r>
        <w:t>/path/to/wifi.pcap is a variable length path that the worker can use to find the input file.  Usually on a shared network file system.</w:t>
      </w:r>
    </w:p>
    <w:p w:rsidR="003D18EB" w:rsidRDefault="003D18EB">
      <w:pPr>
        <w:pStyle w:val="ListParagraph"/>
        <w:numPr>
          <w:ilvl w:val="0"/>
          <w:numId w:val="11"/>
        </w:numPr>
        <w:jc w:val="left"/>
      </w:pPr>
      <w:r>
        <w:t>/path/output is where the worker should write output such as a SOLUTION file when a password is found.  Usually on a shared network file system so the master can read it.</w:t>
      </w:r>
    </w:p>
    <w:p w:rsidR="003D18EB" w:rsidRDefault="003D18EB">
      <w:pPr>
        <w:pStyle w:val="ListParagraph"/>
        <w:numPr>
          <w:ilvl w:val="0"/>
          <w:numId w:val="11"/>
        </w:numPr>
        <w:jc w:val="left"/>
      </w:pPr>
      <w:r>
        <w:t>SSID is the network wireless name</w:t>
      </w:r>
    </w:p>
    <w:p w:rsidR="003D18EB" w:rsidRDefault="003D18EB">
      <w:pPr>
        <w:jc w:val="left"/>
        <w:rPr>
          <w:rFonts w:cs="Times New Roman"/>
        </w:rPr>
      </w:pPr>
      <w:r>
        <w:rPr>
          <w:rFonts w:cs="Times New Roman"/>
        </w:rPr>
        <w:t>Possible responses:</w:t>
      </w:r>
    </w:p>
    <w:p w:rsidR="003D18EB" w:rsidRDefault="003D18EB">
      <w:pPr>
        <w:pStyle w:val="ListParagraph"/>
        <w:numPr>
          <w:ilvl w:val="0"/>
          <w:numId w:val="12"/>
        </w:numPr>
        <w:jc w:val="left"/>
      </w:pPr>
      <w:r>
        <w:rPr>
          <w:b/>
          <w:bCs/>
        </w:rPr>
        <w:t>SUCCESS_START</w:t>
      </w:r>
      <w:r>
        <w:t>\0\31</w:t>
      </w:r>
      <w:r>
        <w:rPr>
          <w:b/>
          <w:bCs/>
        </w:rPr>
        <w:t>jobid</w:t>
      </w:r>
      <w:r>
        <w:t>\0\31\4</w:t>
      </w:r>
    </w:p>
    <w:p w:rsidR="003D18EB" w:rsidRDefault="003D18EB">
      <w:pPr>
        <w:pStyle w:val="ListParagraph"/>
        <w:numPr>
          <w:ilvl w:val="0"/>
          <w:numId w:val="12"/>
        </w:numPr>
        <w:jc w:val="left"/>
        <w:rPr>
          <w:rStyle w:val="apple-style-span"/>
        </w:rPr>
      </w:pPr>
      <w:r>
        <w:rPr>
          <w:rStyle w:val="apple-style-span"/>
          <w:rFonts w:ascii="Arial" w:hAnsi="Arial" w:cs="Arial"/>
          <w:b/>
          <w:bCs/>
          <w:color w:val="000000"/>
          <w:sz w:val="20"/>
          <w:szCs w:val="20"/>
        </w:rPr>
        <w:t>ERROR</w:t>
      </w:r>
      <w:r>
        <w:rPr>
          <w:rStyle w:val="apple-style-span"/>
          <w:rFonts w:ascii="Arial" w:hAnsi="Arial" w:cs="Arial"/>
          <w:color w:val="000000"/>
          <w:sz w:val="20"/>
          <w:szCs w:val="20"/>
        </w:rPr>
        <w:t>\0\31</w:t>
      </w:r>
      <w:r>
        <w:rPr>
          <w:rStyle w:val="apple-style-span"/>
          <w:rFonts w:ascii="Arial" w:hAnsi="Arial" w:cs="Arial"/>
          <w:b/>
          <w:bCs/>
          <w:color w:val="000000"/>
          <w:sz w:val="20"/>
          <w:szCs w:val="20"/>
        </w:rPr>
        <w:t>Message specifying exact error, such as another job is already in progress</w:t>
      </w:r>
      <w:r>
        <w:rPr>
          <w:rStyle w:val="apple-style-span"/>
          <w:rFonts w:ascii="Arial" w:hAnsi="Arial" w:cs="Arial"/>
          <w:color w:val="000000"/>
          <w:sz w:val="20"/>
          <w:szCs w:val="20"/>
        </w:rPr>
        <w:t>\0\31\4</w:t>
      </w:r>
    </w:p>
    <w:p w:rsidR="003D18EB" w:rsidRDefault="003D18EB">
      <w:pPr>
        <w:jc w:val="left"/>
        <w:rPr>
          <w:rStyle w:val="apple-style-span"/>
        </w:rPr>
      </w:pPr>
    </w:p>
    <w:p w:rsidR="003D18EB" w:rsidRDefault="003D18EB">
      <w:pPr>
        <w:pStyle w:val="Heading3"/>
        <w:tabs>
          <w:tab w:val="clear" w:pos="1080"/>
        </w:tabs>
        <w:ind w:left="0" w:firstLine="0"/>
        <w:rPr>
          <w:rFonts w:cs="Times New Roman"/>
        </w:rPr>
      </w:pPr>
      <w:r>
        <w:rPr>
          <w:rFonts w:cs="Times New Roman"/>
        </w:rPr>
        <w:t>Worker Status Query</w:t>
      </w:r>
    </w:p>
    <w:p w:rsidR="003D18EB" w:rsidRDefault="003D18EB">
      <w:pPr>
        <w:jc w:val="left"/>
        <w:rPr>
          <w:rFonts w:cs="Times New Roman"/>
        </w:rPr>
      </w:pPr>
      <w:r>
        <w:rPr>
          <w:rFonts w:cs="Times New Roman"/>
          <w:b/>
          <w:bCs/>
        </w:rPr>
        <w:t>STATUS</w:t>
      </w:r>
      <w:r>
        <w:rPr>
          <w:rFonts w:cs="Times New Roman"/>
        </w:rPr>
        <w:t>\0\31\4</w:t>
      </w:r>
    </w:p>
    <w:p w:rsidR="003D18EB" w:rsidRDefault="003D18EB">
      <w:pPr>
        <w:jc w:val="left"/>
        <w:rPr>
          <w:rFonts w:cs="Times New Roman"/>
        </w:rPr>
      </w:pPr>
      <w:r>
        <w:rPr>
          <w:rFonts w:cs="Times New Roman"/>
        </w:rPr>
        <w:t>Possible responses:</w:t>
      </w:r>
    </w:p>
    <w:p w:rsidR="003D18EB" w:rsidRDefault="003D18EB">
      <w:pPr>
        <w:pStyle w:val="ListParagraph"/>
        <w:numPr>
          <w:ilvl w:val="0"/>
          <w:numId w:val="13"/>
        </w:numPr>
        <w:jc w:val="left"/>
      </w:pPr>
      <w:r>
        <w:rPr>
          <w:b/>
          <w:bCs/>
        </w:rPr>
        <w:t>STATUS</w:t>
      </w:r>
      <w:r>
        <w:t>\0\31</w:t>
      </w:r>
      <w:r>
        <w:rPr>
          <w:b/>
          <w:bCs/>
        </w:rPr>
        <w:t>LOADED</w:t>
      </w:r>
      <w:r>
        <w:t>\0\31\4</w:t>
      </w:r>
    </w:p>
    <w:p w:rsidR="003D18EB" w:rsidRDefault="003D18EB">
      <w:pPr>
        <w:pStyle w:val="ListParagraph"/>
        <w:numPr>
          <w:ilvl w:val="1"/>
          <w:numId w:val="13"/>
        </w:numPr>
        <w:jc w:val="left"/>
      </w:pPr>
      <w:r>
        <w:t>Just started up and have already loaded rainbow table into memory</w:t>
      </w:r>
    </w:p>
    <w:p w:rsidR="003D18EB" w:rsidRDefault="003D18EB">
      <w:pPr>
        <w:pStyle w:val="ListParagraph"/>
        <w:numPr>
          <w:ilvl w:val="0"/>
          <w:numId w:val="13"/>
        </w:numPr>
        <w:jc w:val="left"/>
      </w:pPr>
      <w:r>
        <w:rPr>
          <w:b/>
          <w:bCs/>
        </w:rPr>
        <w:t>STATUS</w:t>
      </w:r>
      <w:r>
        <w:t>\0\31</w:t>
      </w:r>
      <w:r>
        <w:rPr>
          <w:b/>
          <w:bCs/>
        </w:rPr>
        <w:t>RUNNING</w:t>
      </w:r>
      <w:r>
        <w:t>\0\31</w:t>
      </w:r>
      <w:r>
        <w:rPr>
          <w:b/>
          <w:bCs/>
        </w:rPr>
        <w:t>jobid</w:t>
      </w:r>
      <w:r>
        <w:t>\0\31\4</w:t>
      </w:r>
    </w:p>
    <w:p w:rsidR="003D18EB" w:rsidRDefault="003D18EB">
      <w:pPr>
        <w:pStyle w:val="ListParagraph"/>
        <w:numPr>
          <w:ilvl w:val="1"/>
          <w:numId w:val="13"/>
        </w:numPr>
        <w:jc w:val="left"/>
      </w:pPr>
      <w:r>
        <w:t>Currently running job with given id</w:t>
      </w:r>
    </w:p>
    <w:p w:rsidR="003D18EB" w:rsidRDefault="003D18EB">
      <w:pPr>
        <w:pStyle w:val="ListParagraph"/>
        <w:numPr>
          <w:ilvl w:val="0"/>
          <w:numId w:val="13"/>
        </w:numPr>
        <w:jc w:val="left"/>
      </w:pPr>
      <w:r>
        <w:rPr>
          <w:b/>
          <w:bCs/>
        </w:rPr>
        <w:t>STATUS</w:t>
      </w:r>
      <w:r>
        <w:t>\0\31</w:t>
      </w:r>
      <w:r>
        <w:rPr>
          <w:b/>
          <w:bCs/>
        </w:rPr>
        <w:t>FINISHED</w:t>
      </w:r>
      <w:r>
        <w:t>\0\31</w:t>
      </w:r>
      <w:r>
        <w:rPr>
          <w:b/>
          <w:bCs/>
        </w:rPr>
        <w:t>jobid</w:t>
      </w:r>
      <w:r>
        <w:t>0\31\4</w:t>
      </w:r>
    </w:p>
    <w:p w:rsidR="003D18EB" w:rsidRDefault="003D18EB">
      <w:pPr>
        <w:pStyle w:val="ListParagraph"/>
        <w:numPr>
          <w:ilvl w:val="1"/>
          <w:numId w:val="13"/>
        </w:numPr>
        <w:jc w:val="left"/>
      </w:pPr>
      <w:r>
        <w:t>Last job finished was jobid</w:t>
      </w:r>
    </w:p>
    <w:p w:rsidR="003D18EB" w:rsidRDefault="003D18EB">
      <w:pPr>
        <w:pStyle w:val="ListParagraph"/>
        <w:numPr>
          <w:ilvl w:val="1"/>
          <w:numId w:val="13"/>
        </w:numPr>
        <w:jc w:val="left"/>
      </w:pPr>
      <w:r>
        <w:t>Ready for next query</w:t>
      </w:r>
    </w:p>
    <w:p w:rsidR="003D18EB" w:rsidRDefault="003D18EB">
      <w:pPr>
        <w:pStyle w:val="ListParagraph"/>
        <w:numPr>
          <w:ilvl w:val="1"/>
          <w:numId w:val="13"/>
        </w:numPr>
        <w:jc w:val="left"/>
      </w:pPr>
      <w:r>
        <w:t>Only remembers most recent job</w:t>
      </w:r>
    </w:p>
    <w:p w:rsidR="003D18EB" w:rsidRDefault="003D18EB">
      <w:pPr>
        <w:pStyle w:val="ListParagraph"/>
        <w:numPr>
          <w:ilvl w:val="0"/>
          <w:numId w:val="13"/>
        </w:numPr>
        <w:jc w:val="left"/>
      </w:pPr>
      <w:r>
        <w:rPr>
          <w:b/>
          <w:bCs/>
        </w:rPr>
        <w:t>STATUS</w:t>
      </w:r>
      <w:r>
        <w:t>\0\31</w:t>
      </w:r>
      <w:r>
        <w:rPr>
          <w:b/>
          <w:bCs/>
        </w:rPr>
        <w:t>KILLED</w:t>
      </w:r>
      <w:r>
        <w:t>\0\31</w:t>
      </w:r>
      <w:r>
        <w:rPr>
          <w:b/>
          <w:bCs/>
        </w:rPr>
        <w:t>jobid</w:t>
      </w:r>
      <w:r>
        <w:t>\0\31\4</w:t>
      </w:r>
    </w:p>
    <w:p w:rsidR="003D18EB" w:rsidRDefault="003D18EB">
      <w:pPr>
        <w:pStyle w:val="ListParagraph"/>
        <w:numPr>
          <w:ilvl w:val="1"/>
          <w:numId w:val="13"/>
        </w:numPr>
        <w:jc w:val="left"/>
      </w:pPr>
      <w:r>
        <w:t>Job was killed before it could finish</w:t>
      </w:r>
    </w:p>
    <w:p w:rsidR="003D18EB" w:rsidRDefault="003D18EB">
      <w:pPr>
        <w:pStyle w:val="ListParagraph"/>
        <w:numPr>
          <w:ilvl w:val="1"/>
          <w:numId w:val="13"/>
        </w:numPr>
        <w:jc w:val="left"/>
      </w:pPr>
      <w:r>
        <w:t>Ready for next query</w:t>
      </w:r>
    </w:p>
    <w:p w:rsidR="003D18EB" w:rsidRDefault="003D18EB">
      <w:pPr>
        <w:pStyle w:val="ListParagraph"/>
        <w:numPr>
          <w:ilvl w:val="1"/>
          <w:numId w:val="13"/>
        </w:numPr>
        <w:jc w:val="left"/>
      </w:pPr>
      <w:r>
        <w:t>Only remembers most recent job</w:t>
      </w:r>
    </w:p>
    <w:p w:rsidR="003D18EB" w:rsidRDefault="003D18EB">
      <w:pPr>
        <w:pStyle w:val="ListParagraph"/>
        <w:numPr>
          <w:ilvl w:val="0"/>
          <w:numId w:val="13"/>
        </w:numPr>
        <w:jc w:val="left"/>
        <w:rPr>
          <w:b/>
          <w:bCs/>
        </w:rPr>
      </w:pPr>
      <w:r>
        <w:rPr>
          <w:b/>
          <w:bCs/>
        </w:rPr>
        <w:t>ERROR</w:t>
      </w:r>
      <w:r>
        <w:t>\0\31</w:t>
      </w:r>
      <w:r>
        <w:rPr>
          <w:b/>
          <w:bCs/>
        </w:rPr>
        <w:t>msg</w:t>
      </w:r>
      <w:r>
        <w:t>\0\31\4</w:t>
      </w:r>
    </w:p>
    <w:p w:rsidR="003D18EB" w:rsidRDefault="003D18EB">
      <w:pPr>
        <w:pStyle w:val="ListParagraph"/>
        <w:numPr>
          <w:ilvl w:val="1"/>
          <w:numId w:val="13"/>
        </w:numPr>
        <w:jc w:val="left"/>
        <w:rPr>
          <w:b/>
          <w:bCs/>
        </w:rPr>
      </w:pPr>
      <w:r>
        <w:t>Worker is in unusable state</w:t>
      </w:r>
    </w:p>
    <w:p w:rsidR="003D18EB" w:rsidRDefault="003D18EB">
      <w:pPr>
        <w:jc w:val="left"/>
        <w:rPr>
          <w:rFonts w:cs="Times New Roman"/>
          <w:b/>
          <w:bCs/>
        </w:rPr>
      </w:pPr>
    </w:p>
    <w:p w:rsidR="003D18EB" w:rsidRDefault="003D18EB">
      <w:pPr>
        <w:pStyle w:val="Heading3"/>
        <w:tabs>
          <w:tab w:val="clear" w:pos="1080"/>
        </w:tabs>
        <w:ind w:left="0" w:firstLine="0"/>
        <w:rPr>
          <w:rFonts w:cs="Times New Roman"/>
        </w:rPr>
      </w:pPr>
      <w:r>
        <w:rPr>
          <w:rFonts w:cs="Times New Roman"/>
        </w:rPr>
        <w:t>Killing Job</w:t>
      </w:r>
    </w:p>
    <w:p w:rsidR="003D18EB" w:rsidRDefault="003D18EB">
      <w:pPr>
        <w:rPr>
          <w:rFonts w:cs="Times New Roman"/>
        </w:rPr>
      </w:pPr>
      <w:r>
        <w:rPr>
          <w:rFonts w:cs="Times New Roman"/>
          <w:b/>
          <w:bCs/>
        </w:rPr>
        <w:t>KILLJOB</w:t>
      </w:r>
      <w:r>
        <w:rPr>
          <w:rFonts w:cs="Times New Roman"/>
        </w:rPr>
        <w:t>\0\31</w:t>
      </w:r>
      <w:r>
        <w:rPr>
          <w:rFonts w:cs="Times New Roman"/>
          <w:b/>
          <w:bCs/>
        </w:rPr>
        <w:t>jobid</w:t>
      </w:r>
      <w:r>
        <w:rPr>
          <w:rFonts w:cs="Times New Roman"/>
        </w:rPr>
        <w:t>\0\31\4</w:t>
      </w:r>
    </w:p>
    <w:p w:rsidR="003D18EB" w:rsidRDefault="003D18EB">
      <w:pPr>
        <w:rPr>
          <w:rFonts w:cs="Times New Roman"/>
        </w:rPr>
      </w:pPr>
      <w:r>
        <w:rPr>
          <w:rFonts w:cs="Times New Roman"/>
        </w:rPr>
        <w:t>Possible responses:</w:t>
      </w:r>
    </w:p>
    <w:p w:rsidR="003D18EB" w:rsidRDefault="003D18EB">
      <w:pPr>
        <w:pStyle w:val="ListParagraph"/>
        <w:numPr>
          <w:ilvl w:val="0"/>
          <w:numId w:val="14"/>
        </w:numPr>
      </w:pPr>
      <w:r>
        <w:rPr>
          <w:b/>
          <w:bCs/>
        </w:rPr>
        <w:t>STATUS</w:t>
      </w:r>
      <w:r>
        <w:t>\0\31</w:t>
      </w:r>
      <w:r>
        <w:rPr>
          <w:b/>
          <w:bCs/>
        </w:rPr>
        <w:t>KILLED</w:t>
      </w:r>
      <w:r>
        <w:t>\0\31</w:t>
      </w:r>
      <w:r>
        <w:rPr>
          <w:b/>
          <w:bCs/>
        </w:rPr>
        <w:t>jobid</w:t>
      </w:r>
      <w:r>
        <w:t>\0\31\4</w:t>
      </w:r>
    </w:p>
    <w:p w:rsidR="003D18EB" w:rsidRDefault="003D18EB">
      <w:pPr>
        <w:pStyle w:val="ListParagraph"/>
        <w:numPr>
          <w:ilvl w:val="0"/>
          <w:numId w:val="14"/>
        </w:numPr>
        <w:jc w:val="left"/>
        <w:rPr>
          <w:b/>
          <w:bCs/>
        </w:rPr>
      </w:pPr>
      <w:r>
        <w:rPr>
          <w:b/>
          <w:bCs/>
        </w:rPr>
        <w:t>ERROR</w:t>
      </w:r>
      <w:r>
        <w:t>\0\31</w:t>
      </w:r>
      <w:r>
        <w:rPr>
          <w:b/>
          <w:bCs/>
        </w:rPr>
        <w:t>No job with jobid</w:t>
      </w:r>
      <w:r>
        <w:t>\0\31\4</w:t>
      </w:r>
    </w:p>
    <w:p w:rsidR="003D18EB" w:rsidRDefault="003D18EB">
      <w:pPr>
        <w:jc w:val="left"/>
        <w:rPr>
          <w:rFonts w:cs="Times New Roman"/>
          <w:b/>
          <w:bCs/>
        </w:rPr>
      </w:pPr>
    </w:p>
    <w:p w:rsidR="003D18EB" w:rsidRDefault="003D18EB">
      <w:pPr>
        <w:pStyle w:val="Heading2"/>
        <w:tabs>
          <w:tab w:val="clear" w:pos="1080"/>
        </w:tabs>
        <w:spacing w:before="120"/>
        <w:ind w:left="0" w:firstLine="0"/>
        <w:rPr>
          <w:rFonts w:cs="Times New Roman"/>
        </w:rPr>
      </w:pPr>
      <w:r>
        <w:rPr>
          <w:rFonts w:cs="Times New Roman"/>
        </w:rPr>
        <w:t>Typical Job Workflow</w:t>
      </w:r>
    </w:p>
    <w:p w:rsidR="003D18EB" w:rsidRDefault="003D18EB">
      <w:pPr>
        <w:pStyle w:val="Heading3"/>
        <w:tabs>
          <w:tab w:val="clear" w:pos="1080"/>
        </w:tabs>
        <w:ind w:left="0" w:firstLine="0"/>
        <w:rPr>
          <w:rFonts w:cs="Times New Roman"/>
        </w:rPr>
      </w:pPr>
      <w:r>
        <w:rPr>
          <w:rFonts w:cs="Times New Roman"/>
        </w:rPr>
        <w:t>Packet Capture</w:t>
      </w:r>
    </w:p>
    <w:p w:rsidR="003D18EB" w:rsidRDefault="003D18EB">
      <w:pPr>
        <w:rPr>
          <w:rFonts w:cs="Times New Roman"/>
        </w:rPr>
      </w:pPr>
      <w:r>
        <w:rPr>
          <w:rFonts w:cs="Times New Roman"/>
        </w:rPr>
        <w:t>The users uses a packet capture tool like aircrack-ng in order to capture Authentication Handshakes between the wireless client and the WiFi Access Point (AP).  Packet capture is a 3-step process which needs to be performed by the user performing the capture.</w:t>
      </w:r>
    </w:p>
    <w:p w:rsidR="003D18EB" w:rsidRDefault="003D18EB">
      <w:pPr>
        <w:numPr>
          <w:ilvl w:val="0"/>
          <w:numId w:val="16"/>
        </w:numPr>
        <w:rPr>
          <w:rFonts w:cs="Times New Roman"/>
        </w:rPr>
      </w:pPr>
      <w:r>
        <w:rPr>
          <w:rFonts w:cs="Times New Roman"/>
        </w:rPr>
        <w:t>Place wireless card in monitor mode("listen all")</w:t>
      </w:r>
    </w:p>
    <w:p w:rsidR="003D18EB" w:rsidRDefault="003D18EB">
      <w:pPr>
        <w:numPr>
          <w:ilvl w:val="0"/>
          <w:numId w:val="16"/>
        </w:numPr>
        <w:rPr>
          <w:rFonts w:cs="Times New Roman"/>
        </w:rPr>
      </w:pPr>
      <w:r>
        <w:rPr>
          <w:rFonts w:cs="Times New Roman"/>
        </w:rPr>
        <w:t>Start packet capture</w:t>
      </w:r>
    </w:p>
    <w:p w:rsidR="003D18EB" w:rsidRDefault="003D18EB">
      <w:pPr>
        <w:numPr>
          <w:ilvl w:val="0"/>
          <w:numId w:val="16"/>
        </w:numPr>
        <w:rPr>
          <w:rFonts w:cs="Times New Roman"/>
        </w:rPr>
      </w:pPr>
      <w:r>
        <w:rPr>
          <w:rFonts w:cs="Times New Roman"/>
        </w:rPr>
        <w:t>Send a deauthentication packet to wireless client to induce authentication handshake</w:t>
      </w:r>
    </w:p>
    <w:p w:rsidR="003D18EB" w:rsidRDefault="003D18EB">
      <w:pPr>
        <w:rPr>
          <w:rFonts w:cs="Times New Roman"/>
        </w:rPr>
      </w:pPr>
      <w:r>
        <w:rPr>
          <w:rFonts w:cs="Times New Roman"/>
        </w:rPr>
        <w:t>We have created a script that performs the above 3 steps, thus making the task easier for user.</w:t>
      </w: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Job Execution</w:t>
      </w:r>
    </w:p>
    <w:p w:rsidR="003D18EB" w:rsidRDefault="003D18EB">
      <w:pPr>
        <w:rPr>
          <w:rFonts w:cs="Times New Roman"/>
        </w:rPr>
      </w:pPr>
      <w:r>
        <w:rPr>
          <w:rFonts w:cs="Times New Roman"/>
        </w:rPr>
        <w:t>After all workers have been started and have the rainbow table loaded a typical job workflow (assuming no errors) goes as follows:</w:t>
      </w:r>
    </w:p>
    <w:p w:rsidR="003D18EB" w:rsidRDefault="003D18EB">
      <w:pPr>
        <w:pStyle w:val="ListParagraph"/>
        <w:numPr>
          <w:ilvl w:val="0"/>
          <w:numId w:val="15"/>
        </w:numPr>
      </w:pPr>
      <w:r>
        <w:t>User uploads the capture file along with the network SSID to the master node web application.</w:t>
      </w:r>
    </w:p>
    <w:p w:rsidR="003D18EB" w:rsidRDefault="003D18EB">
      <w:pPr>
        <w:pStyle w:val="ListParagraph"/>
        <w:numPr>
          <w:ilvl w:val="0"/>
          <w:numId w:val="15"/>
        </w:numPr>
      </w:pPr>
      <w:r>
        <w:t>The user’s request is assigned a job id and added to the queue.</w:t>
      </w:r>
    </w:p>
    <w:p w:rsidR="003D18EB" w:rsidRDefault="003D18EB">
      <w:pPr>
        <w:pStyle w:val="ListParagraph"/>
        <w:numPr>
          <w:ilvl w:val="0"/>
          <w:numId w:val="15"/>
        </w:numPr>
      </w:pPr>
      <w:r>
        <w:t>Once any of the previous jobs have finished a thread in the master node web application picks up the user submitted job.</w:t>
      </w:r>
    </w:p>
    <w:p w:rsidR="003D18EB" w:rsidRDefault="003D18EB">
      <w:pPr>
        <w:pStyle w:val="ListParagraph"/>
        <w:numPr>
          <w:ilvl w:val="0"/>
          <w:numId w:val="15"/>
        </w:numPr>
      </w:pPr>
      <w:r>
        <w:t>The master checks the current status of all the workers to ensure they are in a usable state.</w:t>
      </w:r>
    </w:p>
    <w:p w:rsidR="003D18EB" w:rsidRDefault="003D18EB">
      <w:pPr>
        <w:pStyle w:val="ListParagraph"/>
        <w:numPr>
          <w:ilvl w:val="0"/>
          <w:numId w:val="15"/>
        </w:numPr>
      </w:pPr>
      <w:r>
        <w:t>The master sends a START request to all the worker nodes with the job input locations and desired output folder.</w:t>
      </w:r>
    </w:p>
    <w:p w:rsidR="003D18EB" w:rsidRDefault="003D18EB">
      <w:pPr>
        <w:pStyle w:val="ListParagraph"/>
        <w:numPr>
          <w:ilvl w:val="0"/>
          <w:numId w:val="15"/>
        </w:numPr>
      </w:pPr>
      <w:r>
        <w:t>Each worker accepts the request and begins a lookup in the appropriate part of the rainbow table.</w:t>
      </w:r>
    </w:p>
    <w:p w:rsidR="003D18EB" w:rsidRDefault="003D18EB">
      <w:pPr>
        <w:pStyle w:val="ListParagraph"/>
        <w:numPr>
          <w:ilvl w:val="0"/>
          <w:numId w:val="15"/>
        </w:numPr>
      </w:pPr>
      <w:r>
        <w:t>The master queries the status of the workers every few seconds and shows the job as running in the web interface.</w:t>
      </w:r>
    </w:p>
    <w:p w:rsidR="003D18EB" w:rsidRDefault="003D18EB">
      <w:pPr>
        <w:pStyle w:val="ListParagraph"/>
        <w:numPr>
          <w:ilvl w:val="0"/>
          <w:numId w:val="15"/>
        </w:numPr>
      </w:pPr>
      <w:r>
        <w:t>Two things can happen</w:t>
      </w:r>
    </w:p>
    <w:p w:rsidR="003D18EB" w:rsidRDefault="003D18EB">
      <w:pPr>
        <w:pStyle w:val="ListParagraph"/>
        <w:numPr>
          <w:ilvl w:val="1"/>
          <w:numId w:val="15"/>
        </w:numPr>
      </w:pPr>
      <w:r>
        <w:t>One of the workers finds a solution</w:t>
      </w:r>
    </w:p>
    <w:p w:rsidR="003D18EB" w:rsidRDefault="003D18EB">
      <w:pPr>
        <w:pStyle w:val="ListParagraph"/>
        <w:numPr>
          <w:ilvl w:val="1"/>
          <w:numId w:val="15"/>
        </w:numPr>
      </w:pPr>
      <w:r>
        <w:t>None of the workers find a solution</w:t>
      </w:r>
    </w:p>
    <w:p w:rsidR="003D18EB" w:rsidRDefault="003D18EB">
      <w:pPr>
        <w:pStyle w:val="ListParagraph"/>
        <w:numPr>
          <w:ilvl w:val="0"/>
          <w:numId w:val="15"/>
        </w:numPr>
      </w:pPr>
      <w:r>
        <w:t>If one of the workers found the solution</w:t>
      </w:r>
    </w:p>
    <w:p w:rsidR="003D18EB" w:rsidRDefault="003D18EB">
      <w:pPr>
        <w:pStyle w:val="ListParagraph"/>
        <w:numPr>
          <w:ilvl w:val="1"/>
          <w:numId w:val="15"/>
        </w:numPr>
      </w:pPr>
      <w:r>
        <w:t>The master tells all the workers to stop</w:t>
      </w:r>
    </w:p>
    <w:p w:rsidR="003D18EB" w:rsidRDefault="003D18EB">
      <w:pPr>
        <w:pStyle w:val="ListParagraph"/>
        <w:numPr>
          <w:ilvl w:val="1"/>
          <w:numId w:val="15"/>
        </w:numPr>
      </w:pPr>
      <w:r>
        <w:t>The master reads the SOLUTION file from the job output directory</w:t>
      </w:r>
    </w:p>
    <w:p w:rsidR="003D18EB" w:rsidRDefault="003D18EB">
      <w:pPr>
        <w:pStyle w:val="ListParagraph"/>
        <w:numPr>
          <w:ilvl w:val="0"/>
          <w:numId w:val="15"/>
        </w:numPr>
      </w:pPr>
      <w:r>
        <w:t>If none of the workers found the solution</w:t>
      </w:r>
    </w:p>
    <w:p w:rsidR="003D18EB" w:rsidRDefault="003D18EB">
      <w:pPr>
        <w:pStyle w:val="ListParagraph"/>
        <w:numPr>
          <w:ilvl w:val="1"/>
          <w:numId w:val="15"/>
        </w:numPr>
      </w:pPr>
      <w:r>
        <w:t>The master doesn’t have to take any action on the workers since they are all in a finished state</w:t>
      </w:r>
    </w:p>
    <w:p w:rsidR="003D18EB" w:rsidRDefault="003D18EB">
      <w:pPr>
        <w:pStyle w:val="ListParagraph"/>
        <w:numPr>
          <w:ilvl w:val="0"/>
          <w:numId w:val="15"/>
        </w:numPr>
      </w:pPr>
      <w:r>
        <w:t>In either case the master</w:t>
      </w:r>
    </w:p>
    <w:p w:rsidR="003D18EB" w:rsidRDefault="003D18EB">
      <w:pPr>
        <w:pStyle w:val="ListParagraph"/>
        <w:numPr>
          <w:ilvl w:val="1"/>
          <w:numId w:val="15"/>
        </w:numPr>
      </w:pPr>
      <w:r>
        <w:t>Records the end time for the job</w:t>
      </w:r>
    </w:p>
    <w:p w:rsidR="003D18EB" w:rsidRDefault="003D18EB">
      <w:pPr>
        <w:pStyle w:val="ListParagraph"/>
        <w:numPr>
          <w:ilvl w:val="1"/>
          <w:numId w:val="15"/>
        </w:numPr>
      </w:pPr>
      <w:r>
        <w:t>Updates the display to show the solution or “NO SOLUTION”</w:t>
      </w:r>
    </w:p>
    <w:p w:rsidR="003D18EB" w:rsidRDefault="003D18EB">
      <w:pPr>
        <w:pStyle w:val="ListParagraph"/>
        <w:numPr>
          <w:ilvl w:val="0"/>
          <w:numId w:val="15"/>
        </w:numPr>
      </w:pPr>
      <w:r>
        <w:t>The master goes on to the next job in the queue or waits for more.</w:t>
      </w:r>
    </w:p>
    <w:p w:rsidR="003D18EB" w:rsidRDefault="003D18EB">
      <w:pPr>
        <w:pStyle w:val="Heading2"/>
        <w:tabs>
          <w:tab w:val="clear" w:pos="1080"/>
        </w:tabs>
        <w:spacing w:before="120"/>
        <w:ind w:left="0" w:firstLine="0"/>
        <w:rPr>
          <w:rFonts w:cs="Times New Roman"/>
        </w:rPr>
      </w:pPr>
      <w:r>
        <w:rPr>
          <w:rFonts w:cs="Times New Roman"/>
        </w:rPr>
        <w:t>Fault Tolerance</w:t>
      </w:r>
    </w:p>
    <w:p w:rsidR="003D18EB" w:rsidRDefault="003D18EB">
      <w:pPr>
        <w:rPr>
          <w:rFonts w:cs="Times New Roman"/>
        </w:rPr>
      </w:pPr>
      <w:r>
        <w:rPr>
          <w:rFonts w:cs="Times New Roman"/>
        </w:rPr>
        <w:t xml:space="preserve">In the current implementation, failures are minimally handled.  Failure of the master node causes the entire system to go down.  Possible solutions exist for this scenario.  Conversely, worker node failures are tolerable.  As long as one worker is still alive, jobs can still be run.  However, the rainbow table diminishes in size for each worker failure so the set of possible solutions shrinks.  Also, since the master node maintains the job queue, worker node failure will not cause jobs to be lost.  </w:t>
      </w:r>
    </w:p>
    <w:p w:rsidR="003D18EB" w:rsidRDefault="003D18EB">
      <w:pPr>
        <w:pStyle w:val="Heading3"/>
        <w:tabs>
          <w:tab w:val="clear" w:pos="1080"/>
        </w:tabs>
        <w:ind w:left="0" w:firstLine="0"/>
        <w:rPr>
          <w:rFonts w:cs="Times New Roman"/>
        </w:rPr>
      </w:pPr>
      <w:r>
        <w:rPr>
          <w:rFonts w:cs="Times New Roman"/>
        </w:rPr>
        <w:t>Master Node</w:t>
      </w:r>
    </w:p>
    <w:p w:rsidR="003D18EB" w:rsidRDefault="003D18EB">
      <w:pPr>
        <w:rPr>
          <w:rFonts w:cs="Times New Roman"/>
        </w:rPr>
      </w:pPr>
      <w:r>
        <w:rPr>
          <w:rFonts w:cs="Times New Roman"/>
        </w:rPr>
        <w:t xml:space="preserve">The master node is the key component of this system.  If it fails, the web application will be unavailable since it is hosted by the master.  In addition, since the master is the NFS host, the workers would no longer have access to anything on the NFS mount.  As a result, the workers would no longer be able to log messages, read any of the input data such as the capture file, or output any results even if one was found.  </w:t>
      </w:r>
    </w:p>
    <w:p w:rsidR="003D18EB" w:rsidRDefault="003D18EB">
      <w:pPr>
        <w:rPr>
          <w:rFonts w:cs="Times New Roman"/>
        </w:rPr>
      </w:pPr>
      <w:r>
        <w:rPr>
          <w:rFonts w:cs="Times New Roman"/>
        </w:rPr>
        <w:t>Replication of the master node is a clear solution to this problem.  If the master node were to fail, it could simply be replaced by one of the replicas.  Another possible solution would be to create another NFS host separate from the master.  This would alleviate some of the pressure on the master node.  Replication of this new NFS host would further increase the robustness of this system.</w:t>
      </w:r>
    </w:p>
    <w:p w:rsidR="003D18EB" w:rsidRDefault="003D18EB">
      <w:pPr>
        <w:rPr>
          <w:rFonts w:cs="Times New Roman"/>
        </w:rPr>
      </w:pPr>
    </w:p>
    <w:p w:rsidR="003D18EB" w:rsidRDefault="003D18EB">
      <w:pPr>
        <w:rPr>
          <w:rFonts w:cs="Times New Roman"/>
        </w:rPr>
      </w:pPr>
      <w:r>
        <w:rPr>
          <w:rFonts w:cs="Times New Roman"/>
          <w:noProof/>
        </w:rPr>
        <w:pict>
          <v:shape id="Picture 9" o:spid="_x0000_i1031" type="#_x0000_t75" style="width:238.5pt;height:333pt;visibility:visible">
            <v:imagedata r:id="rId14" o:title=""/>
          </v:shape>
        </w:pict>
      </w:r>
    </w:p>
    <w:p w:rsidR="003D18EB" w:rsidRDefault="003D18EB">
      <w:pPr>
        <w:pStyle w:val="Caption"/>
      </w:pPr>
    </w:p>
    <w:p w:rsidR="003D18EB" w:rsidRDefault="003D18EB">
      <w:pPr>
        <w:pStyle w:val="Caption"/>
      </w:pPr>
      <w:r>
        <w:t>Figure 4. Summary of job workflow</w:t>
      </w:r>
    </w:p>
    <w:p w:rsidR="003D18EB" w:rsidRDefault="003D18EB">
      <w:pPr>
        <w:rPr>
          <w:rFonts w:cs="Times New Roman"/>
          <w:lang w:eastAsia="en-AU"/>
        </w:rPr>
      </w:pPr>
    </w:p>
    <w:p w:rsidR="003D18EB" w:rsidRDefault="003D18EB">
      <w:pPr>
        <w:rPr>
          <w:rFonts w:cs="Times New Roman"/>
        </w:rPr>
      </w:pPr>
    </w:p>
    <w:p w:rsidR="003D18EB" w:rsidRDefault="003D18EB">
      <w:pPr>
        <w:pStyle w:val="Heading3"/>
        <w:tabs>
          <w:tab w:val="clear" w:pos="1080"/>
        </w:tabs>
        <w:ind w:left="0" w:firstLine="0"/>
        <w:rPr>
          <w:rFonts w:cs="Times New Roman"/>
        </w:rPr>
      </w:pPr>
      <w:r>
        <w:rPr>
          <w:rFonts w:cs="Times New Roman"/>
        </w:rPr>
        <w:t>Worker Node</w:t>
      </w:r>
    </w:p>
    <w:p w:rsidR="003D18EB" w:rsidRDefault="003D18EB">
      <w:pPr>
        <w:rPr>
          <w:rFonts w:cs="Times New Roman"/>
        </w:rPr>
      </w:pPr>
      <w:r>
        <w:rPr>
          <w:rFonts w:cs="Times New Roman"/>
        </w:rPr>
        <w:t>If a worker node were to fail, the system as a whole would still be stable.  The user would still be able to submit jobs from the master, but the section of the rainbow table loaded by the failed worker would be lost.  As a result any solutions that might reside in that section of the rainbow table would never be found.  This is one downside to the current distributed implementation where the rainbow table is loaded into memory.  If all of the worker nodes were to fail, the system would no longer be useable.</w:t>
      </w:r>
    </w:p>
    <w:p w:rsidR="003D18EB" w:rsidRDefault="003D18EB">
      <w:pPr>
        <w:rPr>
          <w:rFonts w:cs="Times New Roman"/>
        </w:rPr>
      </w:pPr>
      <w:r>
        <w:rPr>
          <w:rFonts w:cs="Times New Roman"/>
        </w:rPr>
        <w:t>Worker node failure is detected by the master node through heartbeat messages.  When worker node failure is detected, the workers can be restarted from the master node.  The restart will cause the rainbow table to be loaded into memory again.  After the table is reloaded, the workers are again ready for new jobs.</w:t>
      </w:r>
    </w:p>
    <w:p w:rsidR="003D18EB" w:rsidRDefault="003D18EB">
      <w:pPr>
        <w:rPr>
          <w:rFonts w:cs="Times New Roman"/>
        </w:rPr>
      </w:pPr>
      <w:r>
        <w:rPr>
          <w:rFonts w:cs="Times New Roman"/>
        </w:rPr>
        <w:t>In many applications, checkpointing is performed so that a job does not need to start from the beginning of the computation.  It can simply load the state saved in the most recent checkpoint and start computation again at that point.  For our purposes, this was not feasible.  Job completion time is relatively short so restart from the beginning of a job is not a problem.  In addition, the overhead of the checkpoint would be too expensive in terms of performance.  As a result, no checkpointing is performed by the worker nodes in this system.</w:t>
      </w:r>
    </w:p>
    <w:p w:rsidR="003D18EB" w:rsidRDefault="003D18EB">
      <w:pPr>
        <w:pStyle w:val="Caption"/>
      </w:pPr>
      <w:r>
        <w:t>Table 1:  Testing results (ms)</w:t>
      </w:r>
    </w:p>
    <w:p w:rsidR="003D18EB" w:rsidRDefault="003D18EB">
      <w:pPr>
        <w:pStyle w:val="Heading1"/>
        <w:numPr>
          <w:ilvl w:val="0"/>
          <w:numId w:val="0"/>
        </w:numPr>
        <w:spacing w:before="120"/>
        <w:rPr>
          <w:rFonts w:cs="Times New Roman"/>
        </w:rPr>
      </w:pPr>
    </w:p>
    <w:p w:rsidR="003D18EB" w:rsidRDefault="003D18EB">
      <w:pPr>
        <w:pStyle w:val="Heading1"/>
        <w:spacing w:before="120"/>
        <w:rPr>
          <w:rFonts w:cs="Times New Roman"/>
        </w:rPr>
      </w:pPr>
      <w:r>
        <w:rPr>
          <w:rFonts w:cs="Times New Roman"/>
        </w:rPr>
        <w:t>TESTING</w:t>
      </w:r>
    </w:p>
    <w:p w:rsidR="003D18EB" w:rsidRDefault="003D18EB">
      <w:pPr>
        <w:pStyle w:val="Heading2"/>
        <w:tabs>
          <w:tab w:val="clear" w:pos="1080"/>
        </w:tabs>
        <w:ind w:left="0" w:firstLine="0"/>
        <w:rPr>
          <w:rFonts w:cs="Times New Roman"/>
        </w:rPr>
      </w:pPr>
      <w:r>
        <w:rPr>
          <w:rFonts w:cs="Times New Roman"/>
        </w:rPr>
        <w:t>Overview</w:t>
      </w:r>
    </w:p>
    <w:p w:rsidR="003D18EB" w:rsidRDefault="003D18EB">
      <w:pPr>
        <w:rPr>
          <w:rFonts w:cs="Times New Roman"/>
        </w:rPr>
      </w:pPr>
      <w:r>
        <w:rPr>
          <w:rFonts w:cs="Times New Roman"/>
        </w:rPr>
        <w:t>To test our system we did a performance comparison between our distributed version of coWPAtty and the original serial version of coWPAtty.</w:t>
      </w:r>
    </w:p>
    <w:p w:rsidR="003D18EB" w:rsidRDefault="003D18EB">
      <w:pPr>
        <w:rPr>
          <w:rFonts w:cs="Times New Roman"/>
        </w:rPr>
      </w:pPr>
    </w:p>
    <w:p w:rsidR="003D18EB" w:rsidRDefault="003D18EB">
      <w:pPr>
        <w:pStyle w:val="Heading2"/>
        <w:tabs>
          <w:tab w:val="clear" w:pos="1080"/>
        </w:tabs>
        <w:ind w:left="0" w:firstLine="0"/>
        <w:rPr>
          <w:rFonts w:cs="Times New Roman"/>
        </w:rPr>
      </w:pPr>
      <w:r>
        <w:rPr>
          <w:rFonts w:cs="Times New Roman"/>
        </w:rPr>
        <w:t>Test Data</w:t>
      </w:r>
    </w:p>
    <w:p w:rsidR="003D18EB" w:rsidRDefault="003D18EB">
      <w:pPr>
        <w:rPr>
          <w:rFonts w:cs="Times New Roman"/>
        </w:rPr>
      </w:pPr>
      <w:r>
        <w:rPr>
          <w:rFonts w:cs="Times New Roman"/>
        </w:rPr>
        <w:t xml:space="preserve">Capture data was collected from our own personal home wireless networks using Aircrack-ng.  The networks were secured using WPA encryption.  The networks were configured in a number of different ways using various passphrases and SSIDs.  More specifically, one data set was captured using a particular SSID (linksys) with a number of different passphrases:  the first, middle, and last passphrases in our rainbow table. </w:t>
      </w:r>
    </w:p>
    <w:p w:rsidR="003D18EB" w:rsidRDefault="003D18EB">
      <w:pPr>
        <w:numPr>
          <w:ilvl w:val="0"/>
          <w:numId w:val="20"/>
        </w:numPr>
        <w:rPr>
          <w:rFonts w:cs="Times New Roman"/>
        </w:rPr>
      </w:pPr>
      <w:r>
        <w:rPr>
          <w:rFonts w:cs="Times New Roman"/>
        </w:rPr>
        <w:t>First in Dictionary: !8zj39le</w:t>
      </w:r>
    </w:p>
    <w:p w:rsidR="003D18EB" w:rsidRDefault="003D18EB">
      <w:pPr>
        <w:numPr>
          <w:ilvl w:val="0"/>
          <w:numId w:val="20"/>
        </w:numPr>
        <w:rPr>
          <w:rFonts w:cs="Times New Roman"/>
        </w:rPr>
      </w:pPr>
      <w:r>
        <w:rPr>
          <w:rFonts w:cs="Times New Roman"/>
        </w:rPr>
        <w:t xml:space="preserve">Middle in Dictionary: korrelie </w:t>
      </w:r>
    </w:p>
    <w:p w:rsidR="003D18EB" w:rsidRDefault="003D18EB">
      <w:pPr>
        <w:numPr>
          <w:ilvl w:val="0"/>
          <w:numId w:val="20"/>
        </w:numPr>
        <w:rPr>
          <w:rFonts w:cs="Times New Roman"/>
        </w:rPr>
      </w:pPr>
      <w:r>
        <w:rPr>
          <w:rFonts w:cs="Times New Roman"/>
        </w:rPr>
        <w:t>Last in Dictionary: }ttringe</w:t>
      </w:r>
    </w:p>
    <w:p w:rsidR="003D18EB" w:rsidRDefault="003D18EB">
      <w:pPr>
        <w:rPr>
          <w:rFonts w:cs="Times New Roman"/>
        </w:rPr>
      </w:pPr>
      <w:r>
        <w:rPr>
          <w:rFonts w:cs="Times New Roman"/>
        </w:rPr>
        <w:t>Also, we capture another handshake using a passphrase that was not in our rainbow table but a SSID that was in our table.  Further, another data set was captured using a SSID that was not in our rainbow table.</w:t>
      </w:r>
    </w:p>
    <w:p w:rsidR="003D18EB" w:rsidRDefault="003D18EB">
      <w:pPr>
        <w:rPr>
          <w:rFonts w:cs="Times New Roman"/>
        </w:rPr>
      </w:pPr>
    </w:p>
    <w:p w:rsidR="003D18EB" w:rsidRDefault="003D18EB">
      <w:pPr>
        <w:pStyle w:val="Heading2"/>
        <w:tabs>
          <w:tab w:val="clear" w:pos="1080"/>
        </w:tabs>
        <w:ind w:left="0" w:firstLine="0"/>
        <w:rPr>
          <w:rFonts w:cs="Times New Roman"/>
        </w:rPr>
      </w:pPr>
      <w:r>
        <w:rPr>
          <w:rFonts w:cs="Times New Roman"/>
        </w:rPr>
        <w:t>Testing Methodology</w:t>
      </w:r>
    </w:p>
    <w:p w:rsidR="003D18EB" w:rsidRDefault="003D18EB">
      <w:pPr>
        <w:rPr>
          <w:rFonts w:cs="Times New Roman"/>
        </w:rPr>
      </w:pPr>
      <w:r>
        <w:rPr>
          <w:rFonts w:cs="Times New Roman"/>
        </w:rPr>
        <w:t xml:space="preserve">Tests were run on all of the data sets using both the original serial coWPAtty on one worker node and the distributed coWPAtty on our test system.  For the serial version, timing data was simply collected using the </w:t>
      </w:r>
      <w:r>
        <w:rPr>
          <w:rFonts w:cs="Times New Roman"/>
          <w:i/>
          <w:iCs/>
        </w:rPr>
        <w:t>time</w:t>
      </w:r>
      <w:r>
        <w:rPr>
          <w:rFonts w:cs="Times New Roman"/>
        </w:rPr>
        <w:t xml:space="preserve"> command line tool.  For the distributed version, jobs were sent to the workers using the web application.  While the web application does include some timing information in its job output, more fine grained information was collected from the worker logs.  Each test was run 3 times.</w:t>
      </w:r>
    </w:p>
    <w:p w:rsidR="003D18EB" w:rsidRDefault="003D18EB">
      <w:pPr>
        <w:rPr>
          <w:rFonts w:cs="Times New Roman"/>
        </w:rPr>
      </w:pPr>
    </w:p>
    <w:p w:rsidR="003D18EB" w:rsidRDefault="003D18EB">
      <w:pPr>
        <w:pStyle w:val="Heading2"/>
        <w:tabs>
          <w:tab w:val="clear" w:pos="1080"/>
        </w:tabs>
        <w:ind w:left="0" w:firstLine="0"/>
        <w:rPr>
          <w:rFonts w:cs="Times New Roman"/>
        </w:rPr>
      </w:pPr>
      <w:r>
        <w:rPr>
          <w:rFonts w:cs="Times New Roman"/>
        </w:rPr>
        <w:t>Test Environment</w:t>
      </w:r>
    </w:p>
    <w:p w:rsidR="003D18EB" w:rsidRDefault="003D18EB">
      <w:pPr>
        <w:spacing w:after="120"/>
        <w:rPr>
          <w:rFonts w:cs="Times New Roman"/>
        </w:rPr>
      </w:pPr>
      <w:r>
        <w:rPr>
          <w:rFonts w:cs="Times New Roman"/>
        </w:rPr>
        <w:t>We used a Cisco C210 M1 server with two Intel Xeon E5540 (2.5GHz) processors for a total of 8 logical CPUs (hyperthreading was turned off).  The system had 72GB of RAM and sixteen 146GB SAS 6.0gbps drives in a single RAID5 configuration.  VMware vSphere Hypervisor ESXi 4.1.0 348481 was the host operating system with 9 underlying virtual machines all running Ubuntu Server 10.10 64-bit Linux.  The master node was allocated 2GB of memory while eight worker nodes were allocated 8GB of memory each.  All nine virtual machines have 1 virtual CPU and 200GB of disk storage allocated.  Access to the cluster from the Internet was limited to SSH and HTTPS to the master node only.  All worker nodes had an internal IPv4 network on a private VLAN on the host machine only.  The master communicated with the workers over TCP sockets and through SSH remote commands.</w:t>
      </w:r>
    </w:p>
    <w:p w:rsidR="003D18EB" w:rsidRDefault="003D18EB">
      <w:pPr>
        <w:rPr>
          <w:rFonts w:cs="Times New Roman"/>
        </w:rPr>
      </w:pPr>
      <w:r>
        <w:rPr>
          <w:rFonts w:cs="Times New Roman"/>
        </w:rPr>
        <w:t>The master node had Oracle Java 1.6.0_24 and Apache Tomcat 7.0.11 installed.  It also hosted an NFS4</w:t>
      </w:r>
      <w:r>
        <w:rPr>
          <w:rFonts w:cs="Times New Roman"/>
        </w:rPr>
        <w:tab/>
        <w:t xml:space="preserve"> network share to the worker nodes for sharing common code binaries.  The actual rainbow table was hosted on local disk on each node to provide better performance during loading of the node software. </w:t>
      </w:r>
    </w:p>
    <w:p w:rsidR="003D18EB" w:rsidRDefault="003D18EB">
      <w:pPr>
        <w:rPr>
          <w:rFonts w:cs="Times New Roman"/>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2"/>
        <w:gridCol w:w="1672"/>
        <w:gridCol w:w="1672"/>
      </w:tblGrid>
      <w:tr w:rsidR="003D18EB">
        <w:tc>
          <w:tcPr>
            <w:tcW w:w="1672" w:type="dxa"/>
          </w:tcPr>
          <w:p w:rsidR="003D18EB" w:rsidRDefault="003D18EB">
            <w:pPr>
              <w:rPr>
                <w:rFonts w:cs="Times New Roman"/>
              </w:rPr>
            </w:pPr>
          </w:p>
        </w:tc>
        <w:tc>
          <w:tcPr>
            <w:tcW w:w="1672" w:type="dxa"/>
          </w:tcPr>
          <w:p w:rsidR="003D18EB" w:rsidRDefault="003D18EB">
            <w:pPr>
              <w:rPr>
                <w:rFonts w:cs="Times New Roman"/>
              </w:rPr>
            </w:pPr>
            <w:r>
              <w:rPr>
                <w:rFonts w:cs="Times New Roman"/>
              </w:rPr>
              <w:t>Serial</w:t>
            </w:r>
          </w:p>
        </w:tc>
        <w:tc>
          <w:tcPr>
            <w:tcW w:w="1672" w:type="dxa"/>
          </w:tcPr>
          <w:p w:rsidR="003D18EB" w:rsidRDefault="003D18EB">
            <w:pPr>
              <w:rPr>
                <w:rFonts w:cs="Times New Roman"/>
              </w:rPr>
            </w:pPr>
            <w:r>
              <w:rPr>
                <w:rFonts w:cs="Times New Roman"/>
              </w:rPr>
              <w:t>Distributed</w:t>
            </w:r>
          </w:p>
        </w:tc>
      </w:tr>
      <w:tr w:rsidR="003D18EB">
        <w:tc>
          <w:tcPr>
            <w:tcW w:w="1672" w:type="dxa"/>
          </w:tcPr>
          <w:p w:rsidR="003D18EB" w:rsidRDefault="003D18EB">
            <w:pPr>
              <w:rPr>
                <w:rFonts w:cs="Times New Roman"/>
              </w:rPr>
            </w:pPr>
            <w:r>
              <w:rPr>
                <w:rFonts w:cs="Times New Roman"/>
              </w:rPr>
              <w:t>First passphrase</w:t>
            </w:r>
          </w:p>
        </w:tc>
        <w:tc>
          <w:tcPr>
            <w:tcW w:w="1672" w:type="dxa"/>
          </w:tcPr>
          <w:p w:rsidR="003D18EB" w:rsidRDefault="003D18EB">
            <w:pPr>
              <w:rPr>
                <w:rFonts w:cs="Times New Roman"/>
              </w:rPr>
            </w:pPr>
            <w:r>
              <w:rPr>
                <w:rFonts w:cs="Times New Roman"/>
              </w:rPr>
              <w:t>8</w:t>
            </w:r>
          </w:p>
        </w:tc>
        <w:tc>
          <w:tcPr>
            <w:tcW w:w="1672" w:type="dxa"/>
          </w:tcPr>
          <w:p w:rsidR="003D18EB" w:rsidRDefault="003D18EB">
            <w:pPr>
              <w:rPr>
                <w:rFonts w:cs="Times New Roman"/>
              </w:rPr>
            </w:pPr>
            <w:r>
              <w:rPr>
                <w:rFonts w:cs="Times New Roman"/>
              </w:rPr>
              <w:t>5</w:t>
            </w:r>
          </w:p>
        </w:tc>
      </w:tr>
      <w:tr w:rsidR="003D18EB">
        <w:tc>
          <w:tcPr>
            <w:tcW w:w="1672" w:type="dxa"/>
          </w:tcPr>
          <w:p w:rsidR="003D18EB" w:rsidRDefault="003D18EB">
            <w:pPr>
              <w:rPr>
                <w:rFonts w:cs="Times New Roman"/>
              </w:rPr>
            </w:pPr>
            <w:r>
              <w:rPr>
                <w:rFonts w:cs="Times New Roman"/>
              </w:rPr>
              <w:t>Middle passphrase</w:t>
            </w:r>
          </w:p>
        </w:tc>
        <w:tc>
          <w:tcPr>
            <w:tcW w:w="1672" w:type="dxa"/>
          </w:tcPr>
          <w:p w:rsidR="003D18EB" w:rsidRDefault="003D18EB">
            <w:pPr>
              <w:rPr>
                <w:rFonts w:cs="Times New Roman"/>
              </w:rPr>
            </w:pPr>
            <w:r>
              <w:rPr>
                <w:rFonts w:cs="Times New Roman"/>
              </w:rPr>
              <w:t>3056</w:t>
            </w:r>
          </w:p>
        </w:tc>
        <w:tc>
          <w:tcPr>
            <w:tcW w:w="1672" w:type="dxa"/>
          </w:tcPr>
          <w:p w:rsidR="003D18EB" w:rsidRDefault="003D18EB">
            <w:pPr>
              <w:rPr>
                <w:rFonts w:cs="Times New Roman"/>
              </w:rPr>
            </w:pPr>
            <w:r>
              <w:rPr>
                <w:rFonts w:cs="Times New Roman"/>
              </w:rPr>
              <w:t>742</w:t>
            </w:r>
          </w:p>
        </w:tc>
      </w:tr>
      <w:tr w:rsidR="003D18EB">
        <w:tc>
          <w:tcPr>
            <w:tcW w:w="1672" w:type="dxa"/>
          </w:tcPr>
          <w:p w:rsidR="003D18EB" w:rsidRDefault="003D18EB">
            <w:pPr>
              <w:rPr>
                <w:rFonts w:cs="Times New Roman"/>
              </w:rPr>
            </w:pPr>
            <w:r>
              <w:rPr>
                <w:rFonts w:cs="Times New Roman"/>
              </w:rPr>
              <w:t>Last passphrase</w:t>
            </w:r>
          </w:p>
        </w:tc>
        <w:tc>
          <w:tcPr>
            <w:tcW w:w="1672" w:type="dxa"/>
          </w:tcPr>
          <w:p w:rsidR="003D18EB" w:rsidRDefault="003D18EB">
            <w:pPr>
              <w:rPr>
                <w:rFonts w:cs="Times New Roman"/>
              </w:rPr>
            </w:pPr>
            <w:r>
              <w:rPr>
                <w:rFonts w:cs="Times New Roman"/>
              </w:rPr>
              <w:t>6014</w:t>
            </w:r>
          </w:p>
        </w:tc>
        <w:tc>
          <w:tcPr>
            <w:tcW w:w="1672" w:type="dxa"/>
          </w:tcPr>
          <w:p w:rsidR="003D18EB" w:rsidRDefault="003D18EB">
            <w:pPr>
              <w:rPr>
                <w:rFonts w:cs="Times New Roman"/>
              </w:rPr>
            </w:pPr>
            <w:r>
              <w:rPr>
                <w:rFonts w:cs="Times New Roman"/>
              </w:rPr>
              <w:t>767</w:t>
            </w:r>
          </w:p>
        </w:tc>
      </w:tr>
    </w:tbl>
    <w:p w:rsidR="003D18EB" w:rsidRDefault="003D18EB">
      <w:pPr>
        <w:rPr>
          <w:rFonts w:cs="Times New Roman"/>
        </w:rPr>
      </w:pPr>
    </w:p>
    <w:p w:rsidR="003D18EB" w:rsidRDefault="003D18EB">
      <w:pPr>
        <w:pStyle w:val="Heading1"/>
        <w:rPr>
          <w:rFonts w:cs="Times New Roman"/>
        </w:rPr>
      </w:pPr>
      <w:r>
        <w:rPr>
          <w:rFonts w:cs="Times New Roman"/>
        </w:rPr>
        <w:t>RESULTS</w:t>
      </w:r>
    </w:p>
    <w:p w:rsidR="003D18EB" w:rsidRDefault="003D18EB">
      <w:pPr>
        <w:rPr>
          <w:rFonts w:cs="Times New Roman"/>
        </w:rPr>
      </w:pPr>
      <w:r>
        <w:rPr>
          <w:rFonts w:cs="Times New Roman"/>
        </w:rPr>
        <w:t>As described in section 3, testing was done to compare the original, serial version of coWPAtty and the distributed version of coWPAtty.  The results of these tests are summarized in table 2.</w:t>
      </w:r>
    </w:p>
    <w:p w:rsidR="003D18EB" w:rsidRDefault="003D18EB">
      <w:pPr>
        <w:rPr>
          <w:rFonts w:cs="Times New Roman"/>
        </w:rPr>
      </w:pPr>
      <w:r>
        <w:rPr>
          <w:rFonts w:cs="Times New Roman"/>
        </w:rPr>
        <w:t>When the first passphrase in the rainbow table was used, the difference between the serial and distributed versions was mostly negligible.  Intuitively, this makes sense.  However, the performance increase between the serial and distributed versions becomes clear when the middle and last passphrases are used.  For the middle passphrase, there was a ~4x performance boost.  For the last passphrase in the rainbow table, there was ~8x performance boost.</w:t>
      </w:r>
    </w:p>
    <w:p w:rsidR="003D18EB" w:rsidRDefault="003D18EB">
      <w:pPr>
        <w:rPr>
          <w:rFonts w:cs="Times New Roman"/>
        </w:rPr>
      </w:pPr>
      <w:r>
        <w:rPr>
          <w:rFonts w:cs="Times New Roman"/>
        </w:rPr>
        <w:t>For an embarrassingly parallel problem such as this, these results are to be expected.  The key idea here is that the distributed version of coWPAtty can be scaled to even further enhance the performance of the system.  By increasing the size of the test system, performance should theoretically improve even further.  In addition, the size of the rainbow table could be increased with less of a performance impact on the system than in the case of the serial version of coWPAtty. In our case although all the nodes actually resided on the same physical hardware but running the same tests with nodes running on physically different hardware should not yield very different results. This is because there is very little network overhead introduced by our application. The communication that happens between the master and worker nodes is restricted to sending commands and requesting status alone. Worker nodes don’t communicate with each other and NFS share is only used to share the packet capture data, which is few kilobytes in size, among the worker nodes.</w:t>
      </w:r>
    </w:p>
    <w:p w:rsidR="003D18EB" w:rsidRDefault="003D18EB">
      <w:pPr>
        <w:rPr>
          <w:rFonts w:cs="Times New Roman"/>
        </w:rPr>
      </w:pPr>
      <w:r>
        <w:rPr>
          <w:rFonts w:cs="Times New Roman"/>
        </w:rPr>
        <w:t>In addition to the performance of the system for doing the rainbow table lookup.  The rainbow table load time should be taken into account.  In this system, the rainbow table is 40 GB in size.  With eight worker nodes, each node must load 5 GB of data into memory.  This is a time consuming and very serial process.  We found that it could take anywhere from 2 to 6 minutes for a single worker node to read its designated portion of the rainbow table.  Although this process is time consuming, it only needs to be performed once.</w:t>
      </w:r>
    </w:p>
    <w:p w:rsidR="003D18EB" w:rsidRDefault="003D18EB">
      <w:pPr>
        <w:rPr>
          <w:rFonts w:cs="Times New Roman"/>
        </w:rPr>
      </w:pPr>
    </w:p>
    <w:p w:rsidR="003D18EB" w:rsidRDefault="003D18EB">
      <w:pPr>
        <w:pStyle w:val="Heading1"/>
        <w:rPr>
          <w:rFonts w:cs="Times New Roman"/>
        </w:rPr>
      </w:pPr>
      <w:r>
        <w:rPr>
          <w:rFonts w:cs="Times New Roman"/>
        </w:rPr>
        <w:t>TECHNICAL IMPROVEMENTS</w:t>
      </w:r>
    </w:p>
    <w:p w:rsidR="003D18EB" w:rsidRDefault="003D18EB">
      <w:pPr>
        <w:pStyle w:val="Heading2"/>
        <w:tabs>
          <w:tab w:val="clear" w:pos="1080"/>
        </w:tabs>
        <w:ind w:left="0" w:firstLine="0"/>
        <w:rPr>
          <w:rFonts w:cs="Times New Roman"/>
        </w:rPr>
      </w:pPr>
      <w:r>
        <w:rPr>
          <w:rFonts w:cs="Times New Roman"/>
        </w:rPr>
        <w:t>Offsets For Worker Node Reads</w:t>
      </w:r>
    </w:p>
    <w:p w:rsidR="003D18EB" w:rsidRDefault="003D18EB">
      <w:pPr>
        <w:rPr>
          <w:rFonts w:cs="Times New Roman"/>
        </w:rPr>
      </w:pPr>
      <w:r>
        <w:rPr>
          <w:rFonts w:cs="Times New Roman"/>
        </w:rPr>
        <w:t xml:space="preserve">Initially it was the responsibility of each of the worker nodes to determine the offsets in the rainbow table that it needs to read and use during the attack. This in turn implied that each of the worker nodes had to read through the entire file in order to determine the size of the total number of records found in rainbow table i.e. (total file size – size of the header).  This operation was being performed at each and every worker node for every rainbow table file(1000 in our case), as the distributed coWPAtty inherits this design from the original coWPAtty. </w:t>
      </w:r>
    </w:p>
    <w:p w:rsidR="003D18EB" w:rsidRDefault="003D18EB">
      <w:pPr>
        <w:rPr>
          <w:rFonts w:cs="Times New Roman"/>
        </w:rPr>
      </w:pPr>
      <w:r>
        <w:rPr>
          <w:rFonts w:cs="Times New Roman"/>
        </w:rPr>
        <w:t>Upon analysis, we realized that performing this operation at each and every worker node is wasteful of computational resources and a better design is to program the master to read through one of the rainbow table files and pass the offsets to workers which can simply fseek() to such offsets in the file.</w:t>
      </w:r>
    </w:p>
    <w:p w:rsidR="003D18EB" w:rsidRDefault="003D18EB">
      <w:pPr>
        <w:pStyle w:val="Heading2"/>
        <w:tabs>
          <w:tab w:val="clear" w:pos="1080"/>
        </w:tabs>
        <w:ind w:left="0" w:firstLine="0"/>
        <w:rPr>
          <w:rFonts w:cs="Times New Roman"/>
        </w:rPr>
      </w:pPr>
      <w:r>
        <w:rPr>
          <w:rFonts w:cs="Times New Roman"/>
        </w:rPr>
        <w:t>Rainbow Table Load Sequence</w:t>
      </w:r>
    </w:p>
    <w:p w:rsidR="003D18EB" w:rsidRDefault="003D18EB">
      <w:pPr>
        <w:rPr>
          <w:rFonts w:cs="Times New Roman"/>
        </w:rPr>
      </w:pPr>
      <w:r>
        <w:rPr>
          <w:rFonts w:cs="Times New Roman"/>
        </w:rPr>
        <w:t>While delibrating on the design for this distributed application we thought of randomizing the sequence in which each of the worker nodes load the rainbow tables into memory. Hence, instead of every worker node loading the rainbow tables in the same sequence (i.e. in alphabetical order) we felt that changing the sequence for this load operation (in some random fashion) would result in better performance since every worker node would not try to read from the same file.  However an opposing thought did occur to us and we decided not to go along with this change.  Our reasoning went as follows:</w:t>
      </w:r>
    </w:p>
    <w:p w:rsidR="003D18EB" w:rsidRDefault="003D18EB">
      <w:pPr>
        <w:numPr>
          <w:ilvl w:val="0"/>
          <w:numId w:val="21"/>
        </w:numPr>
        <w:rPr>
          <w:rFonts w:cs="Times New Roman"/>
        </w:rPr>
      </w:pPr>
      <w:r>
        <w:rPr>
          <w:rFonts w:cs="Times New Roman"/>
        </w:rPr>
        <w:t>Read does not require an exclusive lock hence the software(OS, drivers etc.) will not be a bottleneck.</w:t>
      </w:r>
    </w:p>
    <w:p w:rsidR="003D18EB" w:rsidRDefault="003D18EB">
      <w:pPr>
        <w:numPr>
          <w:ilvl w:val="0"/>
          <w:numId w:val="21"/>
        </w:numPr>
        <w:rPr>
          <w:rFonts w:cs="Times New Roman"/>
        </w:rPr>
      </w:pPr>
      <w:r>
        <w:rPr>
          <w:rFonts w:cs="Times New Roman"/>
        </w:rPr>
        <w:t>On the other hand, when reading from the same(or consecutive) blocks/sectors of the disk would mean a higher probability of the data being cached(which means faster access)</w:t>
      </w:r>
    </w:p>
    <w:p w:rsidR="003D18EB" w:rsidRDefault="003D18EB">
      <w:pPr>
        <w:rPr>
          <w:rFonts w:cs="Times New Roman"/>
        </w:rPr>
      </w:pPr>
    </w:p>
    <w:p w:rsidR="003D18EB" w:rsidRDefault="003D18EB">
      <w:pPr>
        <w:rPr>
          <w:rFonts w:cs="Times New Roman"/>
        </w:rPr>
      </w:pPr>
      <w:r>
        <w:rPr>
          <w:rFonts w:cs="Times New Roman"/>
        </w:rPr>
        <w:t>Following this line of thought, we decided not to make any change in the rainbow table load sequence at worker nodes.</w:t>
      </w:r>
    </w:p>
    <w:p w:rsidR="003D18EB" w:rsidRDefault="003D18EB">
      <w:pPr>
        <w:rPr>
          <w:rFonts w:cs="Times New Roman"/>
        </w:rPr>
      </w:pPr>
    </w:p>
    <w:p w:rsidR="003D18EB" w:rsidRDefault="003D18EB">
      <w:pPr>
        <w:pStyle w:val="Heading1"/>
        <w:rPr>
          <w:rFonts w:cs="Times New Roman"/>
        </w:rPr>
      </w:pPr>
      <w:r>
        <w:rPr>
          <w:rFonts w:cs="Times New Roman"/>
        </w:rPr>
        <w:t>FUTURE WORK</w:t>
      </w:r>
    </w:p>
    <w:p w:rsidR="003D18EB" w:rsidRDefault="003D18EB">
      <w:pPr>
        <w:rPr>
          <w:rFonts w:cs="Times New Roman"/>
        </w:rPr>
      </w:pPr>
      <w:r>
        <w:rPr>
          <w:rFonts w:cs="Times New Roman"/>
        </w:rPr>
        <w:t xml:space="preserve">Given more time for this project, there are a number of aspects of our system that we could improve to enhance both the usability and performance of the system.  </w:t>
      </w:r>
    </w:p>
    <w:p w:rsidR="003D18EB" w:rsidRDefault="003D18EB">
      <w:pPr>
        <w:rPr>
          <w:rFonts w:cs="Times New Roman"/>
        </w:rPr>
      </w:pPr>
      <w:r>
        <w:rPr>
          <w:rFonts w:cs="Times New Roman"/>
        </w:rPr>
        <w:t>Currently, captured data is gathered using the command line tools provided with Aircrack-ng.  Providing a graphical user interface to the capture process would increase the availability of the system to users possibly uncomfortable with the command line utilities.</w:t>
      </w:r>
    </w:p>
    <w:p w:rsidR="003D18EB" w:rsidRDefault="003D18EB">
      <w:pPr>
        <w:rPr>
          <w:rFonts w:cs="Times New Roman"/>
        </w:rPr>
      </w:pPr>
      <w:r>
        <w:rPr>
          <w:rFonts w:cs="Times New Roman"/>
        </w:rPr>
        <w:t>The process of rainbow table generation is also currently a serial process.  Distributing this task would not only improve performance, but it would also possibly improve the quantity and quality of the generated table.</w:t>
      </w:r>
    </w:p>
    <w:p w:rsidR="003D18EB" w:rsidRDefault="003D18EB">
      <w:pPr>
        <w:rPr>
          <w:rFonts w:cs="Times New Roman"/>
        </w:rPr>
      </w:pPr>
      <w:r>
        <w:rPr>
          <w:rFonts w:cs="Times New Roman"/>
        </w:rPr>
        <w:t>In our system with 8 worker nodes and a 40GB rainbow table, each worker requires at least 5GB of memory just to hold the rainbow table in memory.  To lessen the need for memory, we could possibly use a hybrid disk and memory approach.  Performance would likely be negatively impacted, but that may be a necessary cost in certain systems.</w:t>
      </w:r>
    </w:p>
    <w:p w:rsidR="003D18EB" w:rsidRDefault="003D18EB">
      <w:pPr>
        <w:rPr>
          <w:rFonts w:cs="Times New Roman"/>
        </w:rPr>
      </w:pPr>
      <w:r>
        <w:rPr>
          <w:rFonts w:cs="Times New Roman"/>
        </w:rPr>
        <w:t>Making the distributed version of coWPAtty amenable to a heterogeneous system would open up a variety of possibilities.  One such possibility would be the volunteer computing environment, similar to SETI@Home [10].  One foreseeable problem in this environment would be data transfers.  SETI@Home does not have this problem because of the small amount of data sent to the client for each work unit.</w:t>
      </w:r>
    </w:p>
    <w:p w:rsidR="003D18EB" w:rsidRDefault="003D18EB">
      <w:pPr>
        <w:rPr>
          <w:rFonts w:cs="Times New Roman"/>
        </w:rPr>
      </w:pPr>
      <w:r>
        <w:rPr>
          <w:rFonts w:cs="Times New Roman"/>
        </w:rPr>
        <w:t>Currently, the coWPAtty code is not well-designed.  Porting the code to Java or C++ would likely make it more readable and open up the possibility for a more extensible design.</w:t>
      </w:r>
    </w:p>
    <w:p w:rsidR="003D18EB" w:rsidRDefault="003D18EB">
      <w:pPr>
        <w:rPr>
          <w:rFonts w:cs="Times New Roman"/>
        </w:rPr>
      </w:pPr>
      <w:r>
        <w:rPr>
          <w:rFonts w:cs="Times New Roman"/>
        </w:rPr>
        <w:t>Currently, the both the serial and distributed versions of coWPAtty read through the records of the rainbow table serially (one record at a time).  The serial version of coWPAtty is restricted to this model since it reads the table from disk.  However, since the distributed version of coWPAtty already loads the table into memory, more intelligent data structures could be used.  For example, a tree or hash table could be used to increase the speed of record look ups.  This would likely require additional memory but would improve performance.</w:t>
      </w:r>
    </w:p>
    <w:p w:rsidR="003D18EB" w:rsidRDefault="003D18EB">
      <w:pPr>
        <w:rPr>
          <w:rFonts w:cs="Times New Roman"/>
        </w:rPr>
      </w:pPr>
      <w:r>
        <w:rPr>
          <w:rFonts w:cs="Times New Roman"/>
        </w:rPr>
        <w:t>Fault tolerance is another major aspect of distributed coWPAtty that could be improved.  Currently, the master node is a single point of failure.  By replicating the master node, system down time could be reduced since one of the master node replicas could be swapped in to act as the new master.  Additionally, another node could be added to act as the NFS host.  Relieving some of the pressure from the master node could possibly reduce the likelihood of failure.  Worker node failure is notably less critical than master node failure.  However, there is still room for improvement regarding the fault tolerance of the worker nodes.  Currently, the master node can detect worker node failure, but there is no automated system in place to deal with it.  A system administrator must restart the worker nodes to bring them all back up.  When the master detects worker node failure, it could send the restart command itself rather than having a system administrator perform that action.  Additionally, if the automated restart of the worker node by the master node failed, the master node could try to redistribute the work load to some of the worker nodes that were still alive.  Combining the automated restart of the worker nodes by the master node with the automated load redistribution would greatly enhance the fault tolerance in this system.</w:t>
      </w:r>
    </w:p>
    <w:p w:rsidR="003D18EB" w:rsidRDefault="003D18EB">
      <w:pPr>
        <w:rPr>
          <w:rFonts w:cs="Times New Roman"/>
        </w:rPr>
      </w:pPr>
    </w:p>
    <w:p w:rsidR="003D18EB" w:rsidRDefault="003D18EB">
      <w:pPr>
        <w:pStyle w:val="Heading1"/>
        <w:rPr>
          <w:rFonts w:cs="Times New Roman"/>
        </w:rPr>
      </w:pPr>
      <w:r>
        <w:rPr>
          <w:rFonts w:cs="Times New Roman"/>
        </w:rPr>
        <w:t>RELATED WORK</w:t>
      </w:r>
    </w:p>
    <w:p w:rsidR="003D18EB" w:rsidRDefault="003D18EB">
      <w:pPr>
        <w:rPr>
          <w:rFonts w:cs="Times New Roman"/>
        </w:rPr>
      </w:pPr>
      <w:r>
        <w:rPr>
          <w:rFonts w:cs="Times New Roman"/>
        </w:rPr>
        <w:t>The distributed version of coWPAtty is built on top of the original serial version of coWPAtty [2].  The new version runs as a service in a distributed environment.  The original version ran as one thread on a single machine.  After the job was run, the original coWPAtty would immediately exit.  Also, the rainbow table was read from disk each time the original coWPAtty was run.  By leaving coWPAtty running as a service, the rainbow table only needs to be read from disk once.  This yields a great performance gain.</w:t>
      </w:r>
    </w:p>
    <w:p w:rsidR="003D18EB" w:rsidRDefault="003D18EB">
      <w:pPr>
        <w:rPr>
          <w:rFonts w:cs="Times New Roman"/>
        </w:rPr>
      </w:pPr>
      <w:r>
        <w:rPr>
          <w:rFonts w:cs="Times New Roman"/>
        </w:rPr>
        <w:t>Before WPA, the standard security protocol was Wired Equivalent Privacy (WEP).  This security protocol was shown to have a number of design flaws that make it vulnerable to attacks.  A number of these attacks have been chronicled by Martin Beck and Erik Tews [6].</w:t>
      </w:r>
    </w:p>
    <w:p w:rsidR="003D18EB" w:rsidRDefault="003D18EB">
      <w:pPr>
        <w:rPr>
          <w:rFonts w:cs="Times New Roman"/>
        </w:rPr>
      </w:pPr>
      <w:r>
        <w:rPr>
          <w:rFonts w:cs="Times New Roman"/>
        </w:rPr>
        <w:t>WEP was first proven vulnerable in 2001 [7].  RC4 is a stream cipher that is used by WEP.  Part of RC4 involves a key scheduling algorithm.  This key scheduling algorithm has an identifiable correlation between the key and the output.  This correlation can be used to determine the secret key used to authenticate in WEP.  This attack is sometimes referred to as the FMS attack.  The name is derived from the authors of the first published WEP attack.</w:t>
      </w:r>
    </w:p>
    <w:p w:rsidR="003D18EB" w:rsidRDefault="003D18EB">
      <w:pPr>
        <w:rPr>
          <w:rFonts w:cs="Times New Roman"/>
        </w:rPr>
      </w:pPr>
      <w:r>
        <w:rPr>
          <w:rFonts w:cs="Times New Roman"/>
        </w:rPr>
        <w:t>After the first weakness of WEP was found [7], many others started to follow.  Often they leveraged the same RC4 vulnerability (or the FMS attack).  The improvements came in the form of reducing the number of packets that must be captured for a successful attempt to be mounted.  One attempt was able to reduce the number of packets required to recover a 128-bit key from 4000000 to 1000000 packets [8].  This advance both reduces the time required to mount the attack and the storage needed for the packets.</w:t>
      </w:r>
    </w:p>
    <w:p w:rsidR="003D18EB" w:rsidRDefault="003D18EB">
      <w:pPr>
        <w:rPr>
          <w:rFonts w:cs="Times New Roman"/>
        </w:rPr>
      </w:pPr>
      <w:r>
        <w:rPr>
          <w:rFonts w:cs="Times New Roman"/>
        </w:rPr>
        <w:t>Even after these first vulnerabilities were found, WEP was still widely used as the security protocol of choice.  This was the case even after WPA was introduced to replace WEP.  As a result many other studies were conducted to find novel ways of breaking WEP.  Some of these include the KoreK attack [11], the PTW attack [6], and the Chopchop attack [12].</w:t>
      </w:r>
    </w:p>
    <w:p w:rsidR="003D18EB" w:rsidRDefault="003D18EB">
      <w:pPr>
        <w:rPr>
          <w:rFonts w:cs="Times New Roman"/>
        </w:rPr>
      </w:pPr>
      <w:r>
        <w:rPr>
          <w:rFonts w:cs="Times New Roman"/>
        </w:rPr>
        <w:t>Many have abandoned WEP, saying that it is “completely insecure” [8].  WPA was its replacement.  Eventually, WPA was replaced with WPA2.  So far these have remained relatively secure.  The same number of vulnerabilities in WEP has not been found in WPA and WPA2.  A number of attacks do exist though. Both WPA-PSK and WPA2-PSK are susceptible to password cracking attacks although no known attacks exist against Enterprise mode of WPA1/2.</w:t>
      </w:r>
    </w:p>
    <w:p w:rsidR="003D18EB" w:rsidRDefault="003D18EB">
      <w:pPr>
        <w:rPr>
          <w:rFonts w:cs="Times New Roman"/>
        </w:rPr>
      </w:pPr>
      <w:r>
        <w:rPr>
          <w:rFonts w:cs="Times New Roman"/>
        </w:rPr>
        <w:t>Possibly the first attack on WPA was presented in [6].  It demonstrated that a chopchop like attack (an attack used to crack WEP) could also be used to crack WPA.  A variety of conditions must be met for this attack to work on WPA.  However, it was shown that these conditions are not unreasonable in most wireless networks [6].  Additionally, this attack only works for WPA with TKIP not CCMP.</w:t>
      </w:r>
    </w:p>
    <w:p w:rsidR="003D18EB" w:rsidRDefault="003D18EB">
      <w:pPr>
        <w:rPr>
          <w:rFonts w:cs="Times New Roman"/>
        </w:rPr>
      </w:pPr>
      <w:r>
        <w:rPr>
          <w:rFonts w:cs="Times New Roman"/>
        </w:rPr>
        <w:t>As the age of general purpose graphics processing units (GPGPU) computing dawned, the extreme parallelism offered by the GPU became clearer and more widely used.  GPGPU computing is now being used to crack WPA encrypted wireless networks.  Pyrit is one such approach [9].  Using CUDA [13], Pyrit can compute up to 89,000 pairwise master keys per second.</w:t>
      </w:r>
    </w:p>
    <w:p w:rsidR="003D18EB" w:rsidRDefault="003D18EB">
      <w:pPr>
        <w:rPr>
          <w:rFonts w:cs="Times New Roman"/>
        </w:rPr>
      </w:pPr>
      <w:r>
        <w:rPr>
          <w:rFonts w:cs="Times New Roman"/>
        </w:rPr>
        <w:t>Commercial solutions exist for distributed password cracking in the form of ElcomSoft Distributed Password Recovery[16] which claims to run over a distributed network of computers and can be used for cracking WPA-PSK keys. However it designed to run over a local network and cannot expand onto the cloud. It also requires Windows to run and does not use rainbow tables, instead relies on Brute-force and Dictionary attacks.</w:t>
      </w:r>
    </w:p>
    <w:p w:rsidR="003D18EB" w:rsidRDefault="003D18EB">
      <w:pPr>
        <w:rPr>
          <w:rFonts w:cs="Times New Roman"/>
        </w:rPr>
      </w:pPr>
    </w:p>
    <w:p w:rsidR="003D18EB" w:rsidRDefault="003D18EB">
      <w:pPr>
        <w:pStyle w:val="Heading1"/>
        <w:rPr>
          <w:rFonts w:cs="Times New Roman"/>
        </w:rPr>
      </w:pPr>
      <w:r>
        <w:rPr>
          <w:rFonts w:cs="Times New Roman"/>
        </w:rPr>
        <w:t>SECURING WIFI</w:t>
      </w:r>
    </w:p>
    <w:p w:rsidR="003D18EB" w:rsidRDefault="003D18EB">
      <w:pPr>
        <w:rPr>
          <w:rFonts w:cs="Times New Roman"/>
        </w:rPr>
      </w:pPr>
      <w:r>
        <w:rPr>
          <w:rFonts w:cs="Times New Roman"/>
        </w:rPr>
        <w:t>In this paper we have shown that wireless security is still imperfect.  Even more sophisticated security protocols like WPA2 are still susceptible to attack.  So how does the average person protect their wireless networks.  There are three key things that can be done to improve security of wireless networks:</w:t>
      </w:r>
    </w:p>
    <w:p w:rsidR="003D18EB" w:rsidRDefault="003D18EB">
      <w:pPr>
        <w:numPr>
          <w:ilvl w:val="0"/>
          <w:numId w:val="19"/>
        </w:numPr>
        <w:rPr>
          <w:rFonts w:cs="Times New Roman"/>
        </w:rPr>
      </w:pPr>
      <w:r>
        <w:rPr>
          <w:rFonts w:cs="Times New Roman"/>
        </w:rPr>
        <w:t>Use WPA2-PSK (Enterprise if possible)</w:t>
      </w:r>
    </w:p>
    <w:p w:rsidR="003D18EB" w:rsidRDefault="003D18EB">
      <w:pPr>
        <w:numPr>
          <w:ilvl w:val="0"/>
          <w:numId w:val="19"/>
        </w:numPr>
        <w:rPr>
          <w:rFonts w:cs="Times New Roman"/>
        </w:rPr>
      </w:pPr>
      <w:r>
        <w:rPr>
          <w:rFonts w:cs="Times New Roman"/>
        </w:rPr>
        <w:t>Use a non-trivial network name or SSID</w:t>
      </w:r>
    </w:p>
    <w:p w:rsidR="003D18EB" w:rsidRDefault="003D18EB">
      <w:pPr>
        <w:numPr>
          <w:ilvl w:val="0"/>
          <w:numId w:val="19"/>
        </w:numPr>
        <w:rPr>
          <w:rFonts w:cs="Times New Roman"/>
        </w:rPr>
      </w:pPr>
      <w:r>
        <w:rPr>
          <w:rFonts w:cs="Times New Roman"/>
        </w:rPr>
        <w:t>Use a non-trivial passphrase if using PSK</w:t>
      </w:r>
    </w:p>
    <w:p w:rsidR="003D18EB" w:rsidRDefault="003D18EB">
      <w:pPr>
        <w:rPr>
          <w:rFonts w:cs="Times New Roman"/>
        </w:rPr>
      </w:pPr>
    </w:p>
    <w:p w:rsidR="003D18EB" w:rsidRDefault="003D18EB">
      <w:pPr>
        <w:rPr>
          <w:rFonts w:cs="Times New Roman"/>
        </w:rPr>
      </w:pPr>
      <w:r>
        <w:rPr>
          <w:rFonts w:cs="Times New Roman"/>
        </w:rPr>
        <w:t xml:space="preserve">As simple as these measures may seem, many people fail to do them.  As a result, personal wireless networks remain a key point of attack for many cybercriminals.  </w:t>
      </w:r>
    </w:p>
    <w:p w:rsidR="003D18EB" w:rsidRDefault="003D18EB">
      <w:pPr>
        <w:rPr>
          <w:rFonts w:cs="Times New Roman"/>
        </w:rPr>
      </w:pPr>
      <w:r>
        <w:rPr>
          <w:rFonts w:cs="Times New Roman"/>
        </w:rPr>
        <w:t>So what exactly is a non-trivial SSID and passphrase?  First of all, many wireless networks will suggest a default SSID when they are first setup.  An example of this is the "linksys" SSID.  At a minimum, this default SSID should be changed.  Ideally, it would be contain upper-case and lower-case characters as well as numbers and non-alphanumerical characters.  The same principles apply to choosing a passphrase.  By performing these simple tasks, a user can significantly increase the security of their wireless networks.  It should be noted that these precautions mainly guard against dictionary based attacks similar to the one presented here.  Brute force attacks would still be possible.  However, due to the computational requirements, brute force attacks are much less likely to be a significant threat at this time.</w:t>
      </w:r>
    </w:p>
    <w:p w:rsidR="003D18EB" w:rsidRDefault="003D18EB">
      <w:pPr>
        <w:pStyle w:val="Heading1"/>
        <w:rPr>
          <w:rFonts w:cs="Times New Roman"/>
        </w:rPr>
      </w:pPr>
      <w:r>
        <w:rPr>
          <w:rFonts w:cs="Times New Roman"/>
        </w:rPr>
        <w:t>CONCLUSIONS</w:t>
      </w:r>
    </w:p>
    <w:p w:rsidR="003D18EB" w:rsidRDefault="003D18EB">
      <w:pPr>
        <w:rPr>
          <w:rFonts w:cs="Times New Roman"/>
        </w:rPr>
      </w:pPr>
      <w:r>
        <w:rPr>
          <w:rFonts w:cs="Times New Roman"/>
        </w:rPr>
        <w:t xml:space="preserve">Mobile devices are becoming more and more popular.  As a result, wireless security has become an increasingly important topic.  WEP has been shown to be very insecure.  As a result, WPA and subsequently WPA2 were developed to enhance wireless security.  However, WPA and WPA2 are still vulnerable to attack.  One such attack is illustrated in this paper.  </w:t>
      </w:r>
    </w:p>
    <w:p w:rsidR="003D18EB" w:rsidRDefault="003D18EB">
      <w:pPr>
        <w:rPr>
          <w:rFonts w:cs="Times New Roman"/>
        </w:rPr>
      </w:pPr>
      <w:r>
        <w:rPr>
          <w:rFonts w:cs="Times New Roman"/>
        </w:rPr>
        <w:t xml:space="preserve">Personal wireless networks use WPA-PSK.  This security protocol relies on knowing a single passphrase.  When weak passphrases are used, the network is extremely susceptible to attack.  Dictionary attacks can be very successful on weak passphrases.  This paper discusses a distributed system for performing a dictionary attack on WPA and WPA2.  </w:t>
      </w:r>
    </w:p>
    <w:p w:rsidR="003D18EB" w:rsidRDefault="003D18EB">
      <w:pPr>
        <w:rPr>
          <w:rFonts w:cs="Times New Roman"/>
        </w:rPr>
      </w:pPr>
      <w:r>
        <w:rPr>
          <w:rFonts w:cs="Times New Roman"/>
        </w:rPr>
        <w:t>Building off of an existing system called coWPAtty, we are able to crack a WPA encrypted network in a matter of seconds.  This system uses a rainbow table.  Currently, this table contains 1000 SSIDs and 996358 passphrases.  This table is distributed across a cluster of nodes.  Each node loads a section of the table into memory.</w:t>
      </w:r>
      <w:bookmarkStart w:id="0" w:name="_GoBack"/>
      <w:bookmarkEnd w:id="0"/>
    </w:p>
    <w:p w:rsidR="003D18EB" w:rsidRDefault="003D18EB">
      <w:pPr>
        <w:rPr>
          <w:rFonts w:cs="Times New Roman"/>
        </w:rPr>
      </w:pPr>
      <w:r>
        <w:rPr>
          <w:rFonts w:cs="Times New Roman"/>
        </w:rPr>
        <w:t>By loading the rainbow table into memory and distributing the computation, our system can achieve a performance improvement of nearly a factor of 8.  In terms of world time, this translates to an improvement of several seconds.  While this may seem trivial, the value added here is that this solution is much more scalable and suitable to function as a service.</w:t>
      </w:r>
    </w:p>
    <w:p w:rsidR="003D18EB" w:rsidRDefault="003D18EB">
      <w:pPr>
        <w:rPr>
          <w:rFonts w:cs="Times New Roman"/>
        </w:rPr>
      </w:pPr>
    </w:p>
    <w:p w:rsidR="003D18EB" w:rsidRDefault="003D18EB">
      <w:pPr>
        <w:pStyle w:val="Heading1"/>
        <w:spacing w:before="120"/>
        <w:rPr>
          <w:rFonts w:cs="Times New Roman"/>
        </w:rPr>
      </w:pPr>
      <w:r>
        <w:rPr>
          <w:rFonts w:cs="Times New Roman"/>
        </w:rPr>
        <w:t>ACKNOWLEDGMENTS</w:t>
      </w:r>
    </w:p>
    <w:p w:rsidR="003D18EB" w:rsidRDefault="003D18EB">
      <w:pPr>
        <w:pStyle w:val="BodyText2"/>
        <w:spacing w:after="120"/>
        <w:ind w:firstLine="0"/>
      </w:pPr>
      <w:r>
        <w:t>Our thanks to ACM SIGCHI for allowing us to modify templates they had developed.</w:t>
      </w:r>
    </w:p>
    <w:p w:rsidR="003D18EB" w:rsidRDefault="003D18EB">
      <w:pPr>
        <w:pStyle w:val="BodyText2"/>
        <w:spacing w:after="120"/>
        <w:ind w:firstLine="0"/>
      </w:pPr>
      <w:r>
        <w:t>Special thanks to Cisco for loading us the necessary hardware and Internet connectivity to run our cluster for testing.</w:t>
      </w:r>
    </w:p>
    <w:p w:rsidR="003D18EB" w:rsidRDefault="003D18EB">
      <w:pPr>
        <w:pStyle w:val="BodyText2"/>
        <w:spacing w:after="120"/>
        <w:ind w:firstLine="0"/>
      </w:pPr>
      <w:r>
        <w:t>Thanks to our professor Richard Han for guidance during our project for his class.</w:t>
      </w:r>
    </w:p>
    <w:p w:rsidR="003D18EB" w:rsidRDefault="003D18EB">
      <w:pPr>
        <w:pStyle w:val="BodyText2"/>
        <w:spacing w:after="120"/>
        <w:ind w:firstLine="0"/>
      </w:pPr>
      <w:r>
        <w:t>We give acknowledgment of the great work done by Joshua Wright, the original developer of coWPAtty, from which our work is based.</w:t>
      </w:r>
    </w:p>
    <w:p w:rsidR="003D18EB" w:rsidRDefault="003D18EB">
      <w:pPr>
        <w:pStyle w:val="BodyText2"/>
        <w:spacing w:after="120"/>
        <w:ind w:firstLine="0"/>
      </w:pPr>
    </w:p>
    <w:p w:rsidR="003D18EB" w:rsidRDefault="003D18EB">
      <w:pPr>
        <w:pStyle w:val="Heading1"/>
        <w:spacing w:before="120"/>
        <w:rPr>
          <w:rFonts w:cs="Times New Roman"/>
        </w:rPr>
      </w:pPr>
      <w:r>
        <w:rPr>
          <w:rFonts w:cs="Times New Roman"/>
        </w:rPr>
        <w:t>REFERENCES</w:t>
      </w:r>
    </w:p>
    <w:p w:rsidR="003D18EB" w:rsidRDefault="003D18EB">
      <w:pPr>
        <w:pStyle w:val="References"/>
      </w:pPr>
      <w:r>
        <w:t>Aircrack-ng. 2011. http://www.aircrack-ng.org/</w:t>
      </w:r>
    </w:p>
    <w:p w:rsidR="003D18EB" w:rsidRDefault="003D18EB">
      <w:pPr>
        <w:pStyle w:val="References"/>
      </w:pPr>
      <w:r>
        <w:t>Church of the Wifi. 2009. Church of Wifi Uber coWPAtty lookup tables. http://www.churchofwifi.org/Project_Display.asp?PID=90</w:t>
      </w:r>
    </w:p>
    <w:p w:rsidR="003D18EB" w:rsidRDefault="003D18EB">
      <w:pPr>
        <w:pStyle w:val="References"/>
      </w:pPr>
      <w:r>
        <w:t xml:space="preserve">IEEE Computer Society. 2007. IEEE Std 802.11™-2007 New York, NY. </w:t>
      </w:r>
    </w:p>
    <w:p w:rsidR="003D18EB" w:rsidRDefault="003D18EB">
      <w:pPr>
        <w:pStyle w:val="References"/>
      </w:pPr>
      <w:r>
        <w:t>Moskowitz, Robert. 1993. Weakness in Passphrase Choice in WPA Interface. http://wifinetnews.com/archives/2003/11/weakness_in_passphrase_choice_in_wpa_interface.html</w:t>
      </w:r>
    </w:p>
    <w:p w:rsidR="003D18EB" w:rsidRDefault="003D18EB">
      <w:pPr>
        <w:pStyle w:val="References"/>
      </w:pPr>
      <w:r>
        <w:t>Wright, Joshua. 2009.</w:t>
      </w:r>
      <w:r>
        <w:br/>
        <w:t>coWPAtty</w:t>
      </w:r>
      <w:r>
        <w:br/>
        <w:t>http://www.willhackforsushi.com/?page_id=50</w:t>
      </w:r>
    </w:p>
    <w:p w:rsidR="003D18EB" w:rsidRDefault="003D18EB">
      <w:pPr>
        <w:pStyle w:val="References"/>
      </w:pPr>
      <w:r>
        <w:t>Erik Tews and Martin Beck. 2009. Practical attacks against WEP and WPA. In Proceedings of the second ACM conference on Wireless network security (WiSec '09). ACM, New York, NY, USA, 79-86.</w:t>
      </w:r>
    </w:p>
    <w:p w:rsidR="003D18EB" w:rsidRDefault="003D18EB">
      <w:pPr>
        <w:pStyle w:val="References"/>
      </w:pPr>
      <w:r>
        <w:rPr>
          <w:color w:val="000000"/>
        </w:rPr>
        <w:t>Scott R. Fluhrer , Itsik Mantin, Adi Shamir, Weaknesses in the Key Scheduling Algorithm of RC4, Revised Papers from the 8th Annual International Workshop on Selected Areas in Cryptography, p.1-24, August 16-17, 2001.</w:t>
      </w:r>
    </w:p>
    <w:p w:rsidR="003D18EB" w:rsidRDefault="003D18EB">
      <w:pPr>
        <w:pStyle w:val="References"/>
        <w:rPr>
          <w:rStyle w:val="apple-style-span"/>
        </w:rPr>
      </w:pPr>
      <w:r>
        <w:rPr>
          <w:rStyle w:val="apple-style-span"/>
          <w:color w:val="000000"/>
        </w:rPr>
        <w:t>Adam Stubblefield, John Ioannidis, Aviel D. Rubin, A key recovery attack on the 802.11b wired equivalent privacy protocol (WEP), ACM Transactions on Information and System Security (TISSEC), v.7 n.2, p.319-332, May 2004</w:t>
      </w:r>
      <w:r>
        <w:rPr>
          <w:rStyle w:val="apple-style-span"/>
        </w:rPr>
        <w:t>.</w:t>
      </w:r>
    </w:p>
    <w:p w:rsidR="003D18EB" w:rsidRDefault="003D18EB">
      <w:pPr>
        <w:pStyle w:val="References"/>
      </w:pPr>
      <w:r>
        <w:t>Pyrit. http://code.google.com/p/pyrit</w:t>
      </w:r>
    </w:p>
    <w:p w:rsidR="003D18EB" w:rsidRDefault="003D18EB">
      <w:pPr>
        <w:pStyle w:val="References"/>
      </w:pPr>
      <w:r>
        <w:rPr>
          <w:color w:val="000000"/>
        </w:rPr>
        <w:t>David P. Anderson, Jeff Cobb, Eric Korpela, Matt Lebofsky, and Dan Werthimer. 2002. SETI@home: an experiment in public-resource computing. Commun. ACM 45, 11 (November 2002), 56-61.</w:t>
      </w:r>
    </w:p>
    <w:p w:rsidR="003D18EB" w:rsidRDefault="003D18EB">
      <w:pPr>
        <w:pStyle w:val="References"/>
      </w:pPr>
      <w:r>
        <w:rPr>
          <w:color w:val="000000"/>
        </w:rPr>
        <w:t xml:space="preserve">WEP Cracker. </w:t>
      </w:r>
      <w:r>
        <w:t>http://www.oxid.it/ca_um/topics/wep_cracker.htm</w:t>
      </w:r>
    </w:p>
    <w:p w:rsidR="003D18EB" w:rsidRDefault="003D18EB">
      <w:pPr>
        <w:pStyle w:val="References"/>
      </w:pPr>
      <w:r>
        <w:t>Chopchoptheory. http://www.aircrack-ng.org/doku.php?id=chopchoptheory</w:t>
      </w:r>
    </w:p>
    <w:p w:rsidR="003D18EB" w:rsidRDefault="003D18EB">
      <w:pPr>
        <w:pStyle w:val="References"/>
      </w:pPr>
      <w:r>
        <w:t>CUDA Zone. http://www.nvidia.com/object/cuda_home_new.html</w:t>
      </w:r>
    </w:p>
    <w:p w:rsidR="003D18EB" w:rsidRDefault="003D18EB">
      <w:pPr>
        <w:pStyle w:val="References"/>
      </w:pPr>
      <w:r>
        <w:t>WARNING if you reorder these you may have to fix [#] entries in the paper itself manually!!!  TODO REMOVE</w:t>
      </w:r>
    </w:p>
    <w:p w:rsidR="003D18EB" w:rsidRDefault="003D18EB">
      <w:pPr>
        <w:pStyle w:val="References"/>
      </w:pPr>
      <w:r>
        <w:t>TODO clean up references</w:t>
      </w:r>
    </w:p>
    <w:p w:rsidR="003D18EB" w:rsidRDefault="003D18EB">
      <w:pPr>
        <w:pStyle w:val="References"/>
      </w:pPr>
      <w:r>
        <w:t>ElcomSoft Distributed Password Recovery http://www.elcomsoft.com/edpr.html</w:t>
      </w:r>
    </w:p>
    <w:p w:rsidR="003D18EB" w:rsidRDefault="003D18EB">
      <w:pPr>
        <w:pStyle w:val="References"/>
      </w:pPr>
    </w:p>
    <w:p w:rsidR="003D18EB" w:rsidRDefault="003D18EB">
      <w:pPr>
        <w:pStyle w:val="References"/>
        <w:sectPr w:rsidR="003D18EB">
          <w:type w:val="continuous"/>
          <w:pgSz w:w="12240" w:h="15840" w:code="1"/>
          <w:pgMar w:top="1080" w:right="1080" w:bottom="1440" w:left="1080" w:header="720" w:footer="720" w:gutter="0"/>
          <w:cols w:num="2" w:space="475"/>
        </w:sectPr>
      </w:pPr>
    </w:p>
    <w:p w:rsidR="003D18EB" w:rsidRDefault="003D18EB">
      <w:pPr>
        <w:pStyle w:val="Paper-Title"/>
        <w:rPr>
          <w:rFonts w:ascii="Times New Roman" w:hAnsi="Times New Roman" w:cs="Times New Roman"/>
        </w:rPr>
      </w:pPr>
    </w:p>
    <w:p w:rsidR="003D18EB" w:rsidRDefault="003D18EB">
      <w:pPr>
        <w:pStyle w:val="Paper-Title"/>
        <w:rPr>
          <w:rFonts w:ascii="Times New Roman" w:hAnsi="Times New Roman" w:cs="Times New Roman"/>
        </w:rPr>
      </w:pPr>
      <w:r>
        <w:rPr>
          <w:rFonts w:ascii="Times New Roman" w:hAnsi="Times New Roman" w:cs="Times New Roman"/>
        </w:rPr>
        <w:t>Columns on Last Page Should Be Made As Close As Possible to Equal Length</w:t>
      </w:r>
    </w:p>
    <w:p w:rsidR="003D18EB" w:rsidRDefault="003D18EB">
      <w:pPr>
        <w:pStyle w:val="Paper-Title"/>
        <w:rPr>
          <w:rFonts w:ascii="Times New Roman" w:hAnsi="Times New Roman" w:cs="Times New Roman"/>
        </w:rPr>
      </w:pPr>
    </w:p>
    <w:p w:rsidR="003D18EB" w:rsidRDefault="003D18EB">
      <w:pPr>
        <w:pStyle w:val="Paper-Title"/>
        <w:rPr>
          <w:rFonts w:ascii="Times New Roman" w:hAnsi="Times New Roman" w:cs="Times New Roman"/>
        </w:rPr>
      </w:pPr>
    </w:p>
    <w:sectPr w:rsidR="003D18EB" w:rsidSect="003D18EB">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8EB" w:rsidRDefault="003D18EB">
      <w:pPr>
        <w:rPr>
          <w:rFonts w:cs="Times New Roman"/>
        </w:rPr>
      </w:pPr>
      <w:r>
        <w:rPr>
          <w:rFonts w:cs="Times New Roman"/>
        </w:rPr>
        <w:separator/>
      </w:r>
    </w:p>
  </w:endnote>
  <w:endnote w:type="continuationSeparator" w:id="0">
    <w:p w:rsidR="003D18EB" w:rsidRDefault="003D18E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8EB" w:rsidRDefault="003D18EB">
      <w:pPr>
        <w:rPr>
          <w:rFonts w:cs="Times New Roman"/>
        </w:rPr>
      </w:pPr>
      <w:r>
        <w:rPr>
          <w:rFonts w:cs="Times New Roman"/>
        </w:rPr>
        <w:separator/>
      </w:r>
    </w:p>
  </w:footnote>
  <w:footnote w:type="continuationSeparator" w:id="0">
    <w:p w:rsidR="003D18EB" w:rsidRDefault="003D18E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CB2AC860"/>
    <w:lvl w:ilvl="0">
      <w:start w:val="1"/>
      <w:numFmt w:val="decimal"/>
      <w:lvlText w:val="%1."/>
      <w:lvlJc w:val="left"/>
      <w:pPr>
        <w:tabs>
          <w:tab w:val="num" w:pos="1080"/>
        </w:tabs>
        <w:ind w:left="1080" w:hanging="360"/>
      </w:pPr>
      <w:rPr>
        <w:rFonts w:ascii="Times New Roman" w:hAnsi="Times New Roman" w:cs="Times New Roman"/>
      </w:rPr>
    </w:lvl>
  </w:abstractNum>
  <w:abstractNum w:abstractNumId="1">
    <w:nsid w:val="FFFFFFFB"/>
    <w:multiLevelType w:val="multilevel"/>
    <w:tmpl w:val="FFFFFFFF"/>
    <w:lvl w:ilvl="0">
      <w:start w:val="1"/>
      <w:numFmt w:val="decimal"/>
      <w:pStyle w:val="Heading1"/>
      <w:lvlText w:val="%1."/>
      <w:legacy w:legacy="1" w:legacySpace="144" w:legacyIndent="0"/>
      <w:lvlJc w:val="left"/>
      <w:rPr>
        <w:rFonts w:ascii="Times New Roman" w:hAnsi="Times New Roman" w:cs="Times New Roman"/>
      </w:rPr>
    </w:lvl>
    <w:lvl w:ilvl="1">
      <w:start w:val="1"/>
      <w:numFmt w:val="decimal"/>
      <w:pStyle w:val="Heading2"/>
      <w:lvlText w:val="%1.%2"/>
      <w:legacy w:legacy="1" w:legacySpace="144" w:legacyIndent="0"/>
      <w:lvlJc w:val="left"/>
      <w:rPr>
        <w:rFonts w:ascii="Times New Roman" w:hAnsi="Times New Roman" w:cs="Times New Roman"/>
      </w:rPr>
    </w:lvl>
    <w:lvl w:ilvl="2">
      <w:start w:val="1"/>
      <w:numFmt w:val="decimal"/>
      <w:pStyle w:val="Heading3"/>
      <w:lvlText w:val="%1.%2.%3"/>
      <w:legacy w:legacy="1" w:legacySpace="144" w:legacyIndent="0"/>
      <w:lvlJc w:val="left"/>
      <w:rPr>
        <w:rFonts w:ascii="Times New Roman" w:hAnsi="Times New Roman" w:cs="Times New Roman"/>
      </w:rPr>
    </w:lvl>
    <w:lvl w:ilvl="3">
      <w:start w:val="1"/>
      <w:numFmt w:val="decimal"/>
      <w:pStyle w:val="Heading4"/>
      <w:lvlText w:val="%1.%2.%3.%4"/>
      <w:legacy w:legacy="1" w:legacySpace="144" w:legacyIndent="0"/>
      <w:lvlJc w:val="left"/>
      <w:rPr>
        <w:rFonts w:ascii="Times New Roman" w:hAnsi="Times New Roman" w:cs="Times New Roman"/>
      </w:rPr>
    </w:lvl>
    <w:lvl w:ilvl="4">
      <w:start w:val="1"/>
      <w:numFmt w:val="decimal"/>
      <w:pStyle w:val="Heading5"/>
      <w:lvlText w:val="%1.%2.%3.%4.%5"/>
      <w:legacy w:legacy="1" w:legacySpace="144" w:legacyIndent="0"/>
      <w:lvlJc w:val="left"/>
      <w:rPr>
        <w:rFonts w:ascii="Times New Roman" w:hAnsi="Times New Roman" w:cs="Times New Roman"/>
      </w:rPr>
    </w:lvl>
    <w:lvl w:ilvl="5">
      <w:start w:val="1"/>
      <w:numFmt w:val="decimal"/>
      <w:pStyle w:val="Heading6"/>
      <w:lvlText w:val="%1.%2.%3.%4.%5.%6"/>
      <w:legacy w:legacy="1" w:legacySpace="144" w:legacyIndent="0"/>
      <w:lvlJc w:val="left"/>
      <w:rPr>
        <w:rFonts w:ascii="Times New Roman" w:hAnsi="Times New Roman" w:cs="Times New Roman"/>
      </w:rPr>
    </w:lvl>
    <w:lvl w:ilvl="6">
      <w:start w:val="1"/>
      <w:numFmt w:val="decimal"/>
      <w:pStyle w:val="Heading7"/>
      <w:lvlText w:val="%1.%2.%3.%4.%5.%6.%7"/>
      <w:legacy w:legacy="1" w:legacySpace="144" w:legacyIndent="0"/>
      <w:lvlJc w:val="left"/>
      <w:rPr>
        <w:rFonts w:ascii="Times New Roman" w:hAnsi="Times New Roman" w:cs="Times New Roman"/>
      </w:rPr>
    </w:lvl>
    <w:lvl w:ilvl="7">
      <w:start w:val="1"/>
      <w:numFmt w:val="decimal"/>
      <w:pStyle w:val="Heading8"/>
      <w:lvlText w:val="%1.%2.%3.%4.%5.%6.%7.%8"/>
      <w:legacy w:legacy="1" w:legacySpace="144" w:legacyIndent="0"/>
      <w:lvlJc w:val="left"/>
      <w:rPr>
        <w:rFonts w:ascii="Times New Roman" w:hAnsi="Times New Roman" w:cs="Times New Roman"/>
      </w:rPr>
    </w:lvl>
    <w:lvl w:ilvl="8">
      <w:start w:val="1"/>
      <w:numFmt w:val="decimal"/>
      <w:pStyle w:val="Heading9"/>
      <w:lvlText w:val="%1.%2.%3.%4.%5.%6.%7.%8.%9"/>
      <w:legacy w:legacy="1" w:legacySpace="144" w:legacyIndent="0"/>
      <w:lvlJc w:val="left"/>
      <w:rPr>
        <w:rFonts w:ascii="Times New Roman" w:hAnsi="Times New Roman" w:cs="Times New Roman"/>
      </w:rPr>
    </w:lvl>
  </w:abstractNum>
  <w:abstractNum w:abstractNumId="2">
    <w:nsid w:val="01776C06"/>
    <w:multiLevelType w:val="hybridMultilevel"/>
    <w:tmpl w:val="EAD813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nsid w:val="019441CB"/>
    <w:multiLevelType w:val="hybridMultilevel"/>
    <w:tmpl w:val="7474147C"/>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nsid w:val="0B2A6F27"/>
    <w:multiLevelType w:val="hybridMultilevel"/>
    <w:tmpl w:val="D8D290BE"/>
    <w:lvl w:ilvl="0" w:tplc="0409000F">
      <w:start w:val="1"/>
      <w:numFmt w:val="decimal"/>
      <w:lvlText w:val="%1."/>
      <w:lvlJc w:val="left"/>
      <w:pPr>
        <w:ind w:left="765" w:hanging="360"/>
      </w:pPr>
      <w:rPr>
        <w:rFonts w:ascii="Times New Roman" w:hAnsi="Times New Roman" w:cs="Times New Roman"/>
      </w:rPr>
    </w:lvl>
    <w:lvl w:ilvl="1" w:tplc="04090019">
      <w:start w:val="1"/>
      <w:numFmt w:val="lowerLetter"/>
      <w:lvlText w:val="%2."/>
      <w:lvlJc w:val="left"/>
      <w:pPr>
        <w:ind w:left="1485" w:hanging="360"/>
      </w:pPr>
      <w:rPr>
        <w:rFonts w:ascii="Times New Roman" w:hAnsi="Times New Roman" w:cs="Times New Roman"/>
      </w:rPr>
    </w:lvl>
    <w:lvl w:ilvl="2" w:tplc="0409001B">
      <w:start w:val="1"/>
      <w:numFmt w:val="lowerRoman"/>
      <w:lvlText w:val="%3."/>
      <w:lvlJc w:val="right"/>
      <w:pPr>
        <w:ind w:left="2205" w:hanging="180"/>
      </w:pPr>
      <w:rPr>
        <w:rFonts w:ascii="Times New Roman" w:hAnsi="Times New Roman" w:cs="Times New Roman"/>
      </w:rPr>
    </w:lvl>
    <w:lvl w:ilvl="3" w:tplc="0409000F">
      <w:start w:val="1"/>
      <w:numFmt w:val="decimal"/>
      <w:lvlText w:val="%4."/>
      <w:lvlJc w:val="left"/>
      <w:pPr>
        <w:ind w:left="2925" w:hanging="360"/>
      </w:pPr>
      <w:rPr>
        <w:rFonts w:ascii="Times New Roman" w:hAnsi="Times New Roman" w:cs="Times New Roman"/>
      </w:rPr>
    </w:lvl>
    <w:lvl w:ilvl="4" w:tplc="04090019">
      <w:start w:val="1"/>
      <w:numFmt w:val="lowerLetter"/>
      <w:lvlText w:val="%5."/>
      <w:lvlJc w:val="left"/>
      <w:pPr>
        <w:ind w:left="3645" w:hanging="360"/>
      </w:pPr>
      <w:rPr>
        <w:rFonts w:ascii="Times New Roman" w:hAnsi="Times New Roman" w:cs="Times New Roman"/>
      </w:rPr>
    </w:lvl>
    <w:lvl w:ilvl="5" w:tplc="0409001B">
      <w:start w:val="1"/>
      <w:numFmt w:val="lowerRoman"/>
      <w:lvlText w:val="%6."/>
      <w:lvlJc w:val="right"/>
      <w:pPr>
        <w:ind w:left="4365" w:hanging="180"/>
      </w:pPr>
      <w:rPr>
        <w:rFonts w:ascii="Times New Roman" w:hAnsi="Times New Roman" w:cs="Times New Roman"/>
      </w:rPr>
    </w:lvl>
    <w:lvl w:ilvl="6" w:tplc="0409000F">
      <w:start w:val="1"/>
      <w:numFmt w:val="decimal"/>
      <w:lvlText w:val="%7."/>
      <w:lvlJc w:val="left"/>
      <w:pPr>
        <w:ind w:left="5085" w:hanging="360"/>
      </w:pPr>
      <w:rPr>
        <w:rFonts w:ascii="Times New Roman" w:hAnsi="Times New Roman" w:cs="Times New Roman"/>
      </w:rPr>
    </w:lvl>
    <w:lvl w:ilvl="7" w:tplc="04090019">
      <w:start w:val="1"/>
      <w:numFmt w:val="lowerLetter"/>
      <w:lvlText w:val="%8."/>
      <w:lvlJc w:val="left"/>
      <w:pPr>
        <w:ind w:left="5805" w:hanging="360"/>
      </w:pPr>
      <w:rPr>
        <w:rFonts w:ascii="Times New Roman" w:hAnsi="Times New Roman" w:cs="Times New Roman"/>
      </w:rPr>
    </w:lvl>
    <w:lvl w:ilvl="8" w:tplc="0409001B">
      <w:start w:val="1"/>
      <w:numFmt w:val="lowerRoman"/>
      <w:lvlText w:val="%9."/>
      <w:lvlJc w:val="right"/>
      <w:pPr>
        <w:ind w:left="6525" w:hanging="180"/>
      </w:pPr>
      <w:rPr>
        <w:rFonts w:ascii="Times New Roman" w:hAnsi="Times New Roman" w:cs="Times New Roman"/>
      </w:rPr>
    </w:lvl>
  </w:abstractNum>
  <w:abstractNum w:abstractNumId="5">
    <w:nsid w:val="0BF74725"/>
    <w:multiLevelType w:val="hybridMultilevel"/>
    <w:tmpl w:val="12EA11F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0CEE2EF3"/>
    <w:multiLevelType w:val="hybridMultilevel"/>
    <w:tmpl w:val="97B6CFA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0E186511"/>
    <w:multiLevelType w:val="hybridMultilevel"/>
    <w:tmpl w:val="F062A8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11732292"/>
    <w:multiLevelType w:val="hybridMultilevel"/>
    <w:tmpl w:val="C250FC5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nsid w:val="13303B9E"/>
    <w:multiLevelType w:val="hybridMultilevel"/>
    <w:tmpl w:val="96F004B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22902C7F"/>
    <w:multiLevelType w:val="hybridMultilevel"/>
    <w:tmpl w:val="8528D204"/>
    <w:lvl w:ilvl="0" w:tplc="7A50EF06">
      <w:start w:val="1"/>
      <w:numFmt w:val="decimal"/>
      <w:lvlText w:val="%1."/>
      <w:lvlJc w:val="left"/>
      <w:pPr>
        <w:ind w:left="720" w:hanging="360"/>
      </w:pPr>
      <w:rPr>
        <w:rFonts w:ascii="Times New Roman" w:hAnsi="Times New Roman" w:cs="Times New Roman"/>
        <w:b w:val="0"/>
        <w:bCs w:val="0"/>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44A53DD"/>
    <w:multiLevelType w:val="hybridMultilevel"/>
    <w:tmpl w:val="6AF4B15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2693014D"/>
    <w:multiLevelType w:val="hybridMultilevel"/>
    <w:tmpl w:val="44C0D190"/>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2FC016DD"/>
    <w:multiLevelType w:val="hybridMultilevel"/>
    <w:tmpl w:val="990A9782"/>
    <w:lvl w:ilvl="0" w:tplc="0409000F">
      <w:start w:val="1"/>
      <w:numFmt w:val="decimal"/>
      <w:lvlText w:val="%1."/>
      <w:lvlJc w:val="left"/>
      <w:pPr>
        <w:ind w:left="720" w:hanging="360"/>
      </w:pPr>
      <w:rPr>
        <w:rFonts w:ascii="Times New Roman" w:hAnsi="Times New Roman" w:cs="Times New Roman"/>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4">
    <w:nsid w:val="66285C7F"/>
    <w:multiLevelType w:val="hybridMultilevel"/>
    <w:tmpl w:val="66FA1C8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67DD60C4"/>
    <w:multiLevelType w:val="hybridMultilevel"/>
    <w:tmpl w:val="83D65070"/>
    <w:lvl w:ilvl="0" w:tplc="6AC209A4">
      <w:start w:val="1"/>
      <w:numFmt w:val="decimal"/>
      <w:lvlText w:val="%1."/>
      <w:lvlJc w:val="left"/>
      <w:pPr>
        <w:ind w:left="720" w:hanging="360"/>
      </w:pPr>
      <w:rPr>
        <w:rFonts w:ascii="Times New Roman" w:hAnsi="Times New Roman" w:cs="Times New Roman"/>
        <w:b w:val="0"/>
        <w:bCs w:val="0"/>
      </w:rPr>
    </w:lvl>
    <w:lvl w:ilvl="1" w:tplc="6E4833C0">
      <w:start w:val="1"/>
      <w:numFmt w:val="lowerLetter"/>
      <w:lvlText w:val="%2."/>
      <w:lvlJc w:val="left"/>
      <w:pPr>
        <w:ind w:left="1440" w:hanging="360"/>
      </w:pPr>
      <w:rPr>
        <w:rFonts w:ascii="Times New Roman" w:hAnsi="Times New Roman" w:cs="Times New Roman"/>
        <w:b w:val="0"/>
        <w:bCs w:val="0"/>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6EE769AC"/>
    <w:multiLevelType w:val="hybridMultilevel"/>
    <w:tmpl w:val="6532CE9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6F1D6A21"/>
    <w:multiLevelType w:val="singleLevel"/>
    <w:tmpl w:val="1A02074E"/>
    <w:lvl w:ilvl="0">
      <w:start w:val="1"/>
      <w:numFmt w:val="decimal"/>
      <w:pStyle w:val="References"/>
      <w:lvlText w:val="[%1]"/>
      <w:lvlJc w:val="left"/>
      <w:pPr>
        <w:tabs>
          <w:tab w:val="num" w:pos="360"/>
        </w:tabs>
        <w:ind w:left="360" w:hanging="360"/>
      </w:pPr>
      <w:rPr>
        <w:rFonts w:ascii="Times New Roman" w:hAnsi="Times New Roman" w:cs="Times New Roman" w:hint="default"/>
        <w:sz w:val="18"/>
        <w:szCs w:val="18"/>
      </w:rPr>
    </w:lvl>
  </w:abstractNum>
  <w:num w:numId="1">
    <w:abstractNumId w:val="0"/>
  </w:num>
  <w:num w:numId="2">
    <w:abstractNumId w:val="0"/>
  </w:num>
  <w:num w:numId="3">
    <w:abstractNumId w:val="0"/>
  </w:num>
  <w:num w:numId="4">
    <w:abstractNumId w:val="0"/>
  </w:num>
  <w:num w:numId="5">
    <w:abstractNumId w:val="1"/>
  </w:num>
  <w:num w:numId="6">
    <w:abstractNumId w:val="17"/>
  </w:num>
  <w:num w:numId="7">
    <w:abstractNumId w:val="16"/>
  </w:num>
  <w:num w:numId="8">
    <w:abstractNumId w:val="5"/>
  </w:num>
  <w:num w:numId="9">
    <w:abstractNumId w:val="4"/>
  </w:num>
  <w:num w:numId="10">
    <w:abstractNumId w:val="9"/>
  </w:num>
  <w:num w:numId="11">
    <w:abstractNumId w:val="6"/>
  </w:num>
  <w:num w:numId="12">
    <w:abstractNumId w:val="13"/>
  </w:num>
  <w:num w:numId="13">
    <w:abstractNumId w:val="15"/>
  </w:num>
  <w:num w:numId="14">
    <w:abstractNumId w:val="10"/>
  </w:num>
  <w:num w:numId="15">
    <w:abstractNumId w:val="12"/>
  </w:num>
  <w:num w:numId="16">
    <w:abstractNumId w:val="11"/>
  </w:num>
  <w:num w:numId="17">
    <w:abstractNumId w:val="2"/>
  </w:num>
  <w:num w:numId="18">
    <w:abstractNumId w:val="14"/>
  </w:num>
  <w:num w:numId="19">
    <w:abstractNumId w:val="3"/>
  </w:num>
  <w:num w:numId="20">
    <w:abstractNumId w:val="8"/>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D18EB"/>
    <w:rsid w:val="003D18E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qFormat="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Normal">
    <w:name w:val="Normal"/>
    <w:qFormat/>
    <w:pPr>
      <w:spacing w:after="80"/>
      <w:jc w:val="both"/>
    </w:pPr>
    <w:rPr>
      <w:rFonts w:ascii="Times New Roman" w:hAnsi="Times New Roman"/>
      <w:sz w:val="18"/>
      <w:szCs w:val="18"/>
    </w:rPr>
  </w:style>
  <w:style w:type="paragraph" w:styleId="Heading1">
    <w:name w:val="heading 1"/>
    <w:basedOn w:val="Normal"/>
    <w:next w:val="Normal"/>
    <w:link w:val="Heading1Char"/>
    <w:uiPriority w:val="99"/>
    <w:qFormat/>
    <w:pPr>
      <w:keepNext/>
      <w:numPr>
        <w:numId w:val="5"/>
      </w:numPr>
      <w:spacing w:before="40" w:after="0"/>
      <w:jc w:val="left"/>
      <w:outlineLvl w:val="0"/>
    </w:pPr>
    <w:rPr>
      <w:b/>
      <w:bCs/>
      <w:kern w:val="28"/>
      <w:sz w:val="24"/>
      <w:szCs w:val="24"/>
    </w:rPr>
  </w:style>
  <w:style w:type="paragraph" w:styleId="Heading2">
    <w:name w:val="heading 2"/>
    <w:basedOn w:val="Heading1"/>
    <w:next w:val="Normal"/>
    <w:link w:val="Heading2Char"/>
    <w:uiPriority w:val="99"/>
    <w:qFormat/>
    <w:pPr>
      <w:numPr>
        <w:ilvl w:val="1"/>
      </w:numPr>
      <w:tabs>
        <w:tab w:val="num" w:pos="1080"/>
      </w:tabs>
      <w:ind w:left="1080" w:hanging="360"/>
      <w:outlineLvl w:val="1"/>
    </w:pPr>
  </w:style>
  <w:style w:type="paragraph" w:styleId="Heading3">
    <w:name w:val="heading 3"/>
    <w:basedOn w:val="Heading2"/>
    <w:next w:val="Normal"/>
    <w:link w:val="Heading3Char"/>
    <w:uiPriority w:val="99"/>
    <w:qFormat/>
    <w:pPr>
      <w:numPr>
        <w:ilvl w:val="2"/>
      </w:numPr>
      <w:tabs>
        <w:tab w:val="num" w:pos="1080"/>
      </w:tabs>
      <w:outlineLvl w:val="2"/>
    </w:pPr>
    <w:rPr>
      <w:b w:val="0"/>
      <w:bCs w:val="0"/>
      <w:i/>
      <w:iCs/>
      <w:sz w:val="20"/>
      <w:szCs w:val="20"/>
    </w:rPr>
  </w:style>
  <w:style w:type="paragraph" w:styleId="Heading4">
    <w:name w:val="heading 4"/>
    <w:basedOn w:val="Heading3"/>
    <w:next w:val="Normal"/>
    <w:link w:val="Heading4Char"/>
    <w:uiPriority w:val="99"/>
    <w:qFormat/>
    <w:pPr>
      <w:numPr>
        <w:ilvl w:val="3"/>
      </w:numPr>
      <w:tabs>
        <w:tab w:val="num" w:pos="1080"/>
      </w:tabs>
      <w:outlineLvl w:val="3"/>
    </w:pPr>
  </w:style>
  <w:style w:type="paragraph" w:styleId="Heading5">
    <w:name w:val="heading 5"/>
    <w:basedOn w:val="ListNumber3"/>
    <w:next w:val="Normal"/>
    <w:link w:val="Heading5Char"/>
    <w:uiPriority w:val="99"/>
    <w:qFormat/>
    <w:pPr>
      <w:numPr>
        <w:ilvl w:val="4"/>
        <w:numId w:val="5"/>
      </w:numPr>
      <w:spacing w:before="40" w:after="0"/>
      <w:ind w:left="0" w:firstLine="0"/>
      <w:jc w:val="left"/>
      <w:outlineLvl w:val="4"/>
    </w:pPr>
    <w:rPr>
      <w:rFonts w:cstheme="minorBidi"/>
      <w:i/>
      <w:iCs/>
      <w:sz w:val="20"/>
      <w:szCs w:val="20"/>
    </w:rPr>
  </w:style>
  <w:style w:type="paragraph" w:styleId="Heading6">
    <w:name w:val="heading 6"/>
    <w:basedOn w:val="Normal"/>
    <w:next w:val="Normal"/>
    <w:link w:val="Heading6Char"/>
    <w:uiPriority w:val="99"/>
    <w:qFormat/>
    <w:pPr>
      <w:numPr>
        <w:ilvl w:val="5"/>
        <w:numId w:val="5"/>
      </w:numPr>
      <w:spacing w:before="240" w:after="60"/>
      <w:outlineLvl w:val="5"/>
    </w:pPr>
    <w:rPr>
      <w:rFonts w:ascii="Arial" w:hAnsi="Arial" w:cs="Arial"/>
      <w:i/>
      <w:iCs/>
      <w:sz w:val="20"/>
      <w:szCs w:val="20"/>
    </w:rPr>
  </w:style>
  <w:style w:type="paragraph" w:styleId="Heading7">
    <w:name w:val="heading 7"/>
    <w:basedOn w:val="Normal"/>
    <w:next w:val="Normal"/>
    <w:link w:val="Heading7Char"/>
    <w:uiPriority w:val="99"/>
    <w:qFormat/>
    <w:pPr>
      <w:numPr>
        <w:ilvl w:val="6"/>
        <w:numId w:val="5"/>
      </w:numPr>
      <w:spacing w:before="240" w:after="60"/>
      <w:outlineLvl w:val="6"/>
    </w:pPr>
    <w:rPr>
      <w:rFonts w:ascii="Arial" w:hAnsi="Arial" w:cs="Arial"/>
    </w:rPr>
  </w:style>
  <w:style w:type="paragraph" w:styleId="Heading8">
    <w:name w:val="heading 8"/>
    <w:basedOn w:val="Normal"/>
    <w:next w:val="Normal"/>
    <w:link w:val="Heading8Char"/>
    <w:uiPriority w:val="99"/>
    <w:qFormat/>
    <w:pPr>
      <w:numPr>
        <w:ilvl w:val="7"/>
        <w:numId w:val="5"/>
      </w:numPr>
      <w:spacing w:before="240" w:after="60"/>
      <w:outlineLvl w:val="7"/>
    </w:pPr>
    <w:rPr>
      <w:rFonts w:ascii="Arial" w:hAnsi="Arial" w:cs="Arial"/>
      <w:i/>
      <w:iCs/>
    </w:rPr>
  </w:style>
  <w:style w:type="paragraph" w:styleId="Heading9">
    <w:name w:val="heading 9"/>
    <w:basedOn w:val="Normal"/>
    <w:next w:val="Normal"/>
    <w:link w:val="Heading9Char"/>
    <w:uiPriority w:val="99"/>
    <w:qFormat/>
    <w:pPr>
      <w:numPr>
        <w:ilvl w:val="8"/>
        <w:numId w:val="5"/>
      </w:numPr>
      <w:spacing w:before="240" w:after="60"/>
      <w:outlineLvl w:val="8"/>
    </w:pPr>
    <w:rPr>
      <w:rFonts w:ascii="Arial" w:hAnsi="Arial" w:cs="Arial"/>
      <w:i/>
      <w:i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b/>
      <w:bCs/>
      <w:kern w:val="28"/>
      <w:sz w:val="24"/>
      <w:szCs w:val="24"/>
    </w:rPr>
  </w:style>
  <w:style w:type="character" w:customStyle="1" w:styleId="Heading2Char">
    <w:name w:val="Heading 2 Char"/>
    <w:basedOn w:val="DefaultParagraphFont"/>
    <w:link w:val="Heading2"/>
    <w:uiPriority w:val="99"/>
    <w:rPr>
      <w:rFonts w:ascii="Times New Roman" w:hAnsi="Times New Roman"/>
      <w:b/>
      <w:bCs/>
      <w:kern w:val="28"/>
      <w:sz w:val="24"/>
      <w:szCs w:val="24"/>
    </w:rPr>
  </w:style>
  <w:style w:type="character" w:customStyle="1" w:styleId="Heading3Char">
    <w:name w:val="Heading 3 Char"/>
    <w:basedOn w:val="DefaultParagraphFont"/>
    <w:link w:val="Heading3"/>
    <w:uiPriority w:val="99"/>
    <w:rPr>
      <w:rFonts w:ascii="Times New Roman" w:hAnsi="Times New Roman"/>
      <w:i/>
      <w:iCs/>
      <w:kern w:val="28"/>
      <w:sz w:val="20"/>
      <w:szCs w:val="20"/>
    </w:rPr>
  </w:style>
  <w:style w:type="character" w:customStyle="1" w:styleId="Heading4Char">
    <w:name w:val="Heading 4 Char"/>
    <w:basedOn w:val="DefaultParagraphFont"/>
    <w:link w:val="Heading4"/>
    <w:uiPriority w:val="99"/>
    <w:rPr>
      <w:rFonts w:ascii="Times New Roman" w:hAnsi="Times New Roman"/>
      <w:i/>
      <w:iCs/>
      <w:kern w:val="28"/>
      <w:sz w:val="20"/>
      <w:szCs w:val="20"/>
    </w:rPr>
  </w:style>
  <w:style w:type="character" w:customStyle="1" w:styleId="Heading5Char">
    <w:name w:val="Heading 5 Char"/>
    <w:basedOn w:val="DefaultParagraphFont"/>
    <w:link w:val="Heading5"/>
    <w:uiPriority w:val="99"/>
    <w:rPr>
      <w:rFonts w:ascii="Times New Roman" w:hAnsi="Times New Roman"/>
      <w:i/>
      <w:iCs/>
      <w:sz w:val="20"/>
      <w:szCs w:val="20"/>
    </w:rPr>
  </w:style>
  <w:style w:type="character" w:customStyle="1" w:styleId="Heading6Char">
    <w:name w:val="Heading 6 Char"/>
    <w:basedOn w:val="DefaultParagraphFont"/>
    <w:link w:val="Heading6"/>
    <w:uiPriority w:val="99"/>
    <w:rPr>
      <w:rFonts w:ascii="Arial" w:hAnsi="Arial" w:cs="Arial"/>
      <w:i/>
      <w:iCs/>
      <w:sz w:val="20"/>
      <w:szCs w:val="20"/>
    </w:rPr>
  </w:style>
  <w:style w:type="character" w:customStyle="1" w:styleId="Heading7Char">
    <w:name w:val="Heading 7 Char"/>
    <w:basedOn w:val="DefaultParagraphFont"/>
    <w:link w:val="Heading7"/>
    <w:uiPriority w:val="99"/>
    <w:rPr>
      <w:rFonts w:ascii="Arial" w:hAnsi="Arial" w:cs="Arial"/>
      <w:sz w:val="18"/>
      <w:szCs w:val="18"/>
    </w:rPr>
  </w:style>
  <w:style w:type="character" w:customStyle="1" w:styleId="Heading8Char">
    <w:name w:val="Heading 8 Char"/>
    <w:basedOn w:val="DefaultParagraphFont"/>
    <w:link w:val="Heading8"/>
    <w:uiPriority w:val="99"/>
    <w:rPr>
      <w:rFonts w:ascii="Arial" w:hAnsi="Arial" w:cs="Arial"/>
      <w:i/>
      <w:iCs/>
      <w:sz w:val="18"/>
      <w:szCs w:val="18"/>
    </w:rPr>
  </w:style>
  <w:style w:type="character" w:customStyle="1" w:styleId="Heading9Char">
    <w:name w:val="Heading 9 Char"/>
    <w:basedOn w:val="DefaultParagraphFont"/>
    <w:link w:val="Heading9"/>
    <w:uiPriority w:val="99"/>
    <w:rPr>
      <w:rFonts w:ascii="Arial" w:hAnsi="Arial" w:cs="Arial"/>
      <w:i/>
      <w:iCs/>
      <w:sz w:val="18"/>
      <w:szCs w:val="18"/>
    </w:rPr>
  </w:style>
  <w:style w:type="character" w:styleId="FootnoteReference">
    <w:name w:val="footnote reference"/>
    <w:basedOn w:val="DefaultParagraphFont"/>
    <w:uiPriority w:val="99"/>
    <w:rPr>
      <w:rFonts w:ascii="Times New Roman" w:hAnsi="Times New Roman" w:cs="Times New Roman"/>
      <w:sz w:val="18"/>
      <w:szCs w:val="18"/>
      <w:vertAlign w:val="superscript"/>
    </w:rPr>
  </w:style>
  <w:style w:type="paragraph" w:customStyle="1" w:styleId="Author">
    <w:name w:val="Author"/>
    <w:basedOn w:val="Normal"/>
    <w:uiPriority w:val="99"/>
    <w:pPr>
      <w:jc w:val="center"/>
    </w:pPr>
    <w:rPr>
      <w:rFonts w:ascii="Helvetica" w:hAnsi="Helvetica" w:cs="Helvetica"/>
      <w:sz w:val="24"/>
      <w:szCs w:val="24"/>
    </w:rPr>
  </w:style>
  <w:style w:type="paragraph" w:customStyle="1" w:styleId="Paper-Title">
    <w:name w:val="Paper-Title"/>
    <w:basedOn w:val="Normal"/>
    <w:uiPriority w:val="99"/>
    <w:pPr>
      <w:spacing w:after="120"/>
      <w:jc w:val="center"/>
    </w:pPr>
    <w:rPr>
      <w:rFonts w:ascii="Helvetica" w:hAnsi="Helvetica" w:cs="Helvetica"/>
      <w:b/>
      <w:bCs/>
      <w:sz w:val="36"/>
      <w:szCs w:val="36"/>
    </w:rPr>
  </w:style>
  <w:style w:type="paragraph" w:customStyle="1" w:styleId="Affiliations">
    <w:name w:val="Affiliations"/>
    <w:basedOn w:val="Normal"/>
    <w:uiPriority w:val="99"/>
    <w:pPr>
      <w:jc w:val="center"/>
    </w:pPr>
    <w:rPr>
      <w:rFonts w:ascii="Helvetica" w:hAnsi="Helvetica" w:cs="Helvetica"/>
      <w:sz w:val="20"/>
      <w:szCs w:val="20"/>
    </w:rPr>
  </w:style>
  <w:style w:type="paragraph" w:styleId="FootnoteText">
    <w:name w:val="footnote text"/>
    <w:basedOn w:val="Normal"/>
    <w:link w:val="FootnoteTextChar"/>
    <w:uiPriority w:val="99"/>
    <w:pPr>
      <w:ind w:left="144" w:hanging="144"/>
    </w:pPr>
    <w:rPr>
      <w:rFonts w:cs="Times New Roman"/>
      <w:sz w:val="20"/>
      <w:szCs w:val="20"/>
    </w:rPr>
  </w:style>
  <w:style w:type="character" w:customStyle="1" w:styleId="FootnoteTextChar">
    <w:name w:val="Footnote Text Char"/>
    <w:basedOn w:val="DefaultParagraphFont"/>
    <w:link w:val="FootnoteText"/>
    <w:uiPriority w:val="99"/>
    <w:rPr>
      <w:rFonts w:ascii="Times New Roman" w:hAnsi="Times New Roman" w:cs="Times New Roman"/>
      <w:sz w:val="20"/>
      <w:szCs w:val="20"/>
    </w:rPr>
  </w:style>
  <w:style w:type="paragraph" w:customStyle="1" w:styleId="Bullet">
    <w:name w:val="Bullet"/>
    <w:basedOn w:val="Normal"/>
    <w:uiPriority w:val="99"/>
    <w:pPr>
      <w:ind w:left="144" w:hanging="144"/>
    </w:pPr>
    <w:rPr>
      <w:rFonts w:cs="Times New Roman"/>
    </w:rPr>
  </w:style>
  <w:style w:type="paragraph" w:styleId="Footer">
    <w:name w:val="footer"/>
    <w:basedOn w:val="Normal"/>
    <w:link w:val="FooterChar"/>
    <w:uiPriority w:val="99"/>
    <w:pPr>
      <w:tabs>
        <w:tab w:val="center" w:pos="4320"/>
        <w:tab w:val="right" w:pos="864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18"/>
      <w:szCs w:val="18"/>
    </w:rPr>
  </w:style>
  <w:style w:type="paragraph" w:customStyle="1" w:styleId="E-Mail">
    <w:name w:val="E-Mail"/>
    <w:basedOn w:val="Author"/>
    <w:uiPriority w:val="99"/>
    <w:pPr>
      <w:spacing w:after="60"/>
    </w:pPr>
  </w:style>
  <w:style w:type="paragraph" w:customStyle="1" w:styleId="Abstract">
    <w:name w:val="Abstract"/>
    <w:basedOn w:val="Heading1"/>
    <w:uiPriority w:val="99"/>
    <w:pPr>
      <w:numPr>
        <w:numId w:val="0"/>
      </w:numPr>
      <w:spacing w:before="0" w:after="120"/>
      <w:jc w:val="both"/>
      <w:outlineLvl w:val="9"/>
    </w:pPr>
    <w:rPr>
      <w:rFonts w:cs="Times New Roman"/>
      <w:b w:val="0"/>
      <w:bCs w:val="0"/>
      <w:sz w:val="18"/>
      <w:szCs w:val="18"/>
    </w:rPr>
  </w:style>
  <w:style w:type="paragraph" w:styleId="ListNumber3">
    <w:name w:val="List Number 3"/>
    <w:basedOn w:val="Normal"/>
    <w:uiPriority w:val="99"/>
    <w:pPr>
      <w:ind w:left="1080" w:hanging="360"/>
    </w:pPr>
    <w:rPr>
      <w:rFonts w:cs="Times New Roman"/>
    </w:rPr>
  </w:style>
  <w:style w:type="paragraph" w:customStyle="1" w:styleId="Captions">
    <w:name w:val="Captions"/>
    <w:basedOn w:val="Normal"/>
    <w:uiPriority w:val="99"/>
    <w:pPr>
      <w:framePr w:w="4680" w:h="2160" w:hRule="exact" w:hSpace="187" w:wrap="auto" w:hAnchor="text" w:yAlign="bottom" w:anchorLock="1"/>
      <w:jc w:val="center"/>
    </w:pPr>
    <w:rPr>
      <w:rFonts w:cs="Times New Roman"/>
      <w:b/>
      <w:bCs/>
    </w:rPr>
  </w:style>
  <w:style w:type="paragraph" w:customStyle="1" w:styleId="References">
    <w:name w:val="References"/>
    <w:basedOn w:val="Normal"/>
    <w:uiPriority w:val="99"/>
    <w:pPr>
      <w:numPr>
        <w:numId w:val="6"/>
      </w:numPr>
      <w:jc w:val="left"/>
    </w:pPr>
    <w:rPr>
      <w:rFonts w:cs="Times New Roman"/>
    </w:rPr>
  </w:style>
  <w:style w:type="character" w:styleId="PageNumber">
    <w:name w:val="page number"/>
    <w:basedOn w:val="DefaultParagraphFont"/>
    <w:uiPriority w:val="99"/>
    <w:rPr>
      <w:rFonts w:ascii="Times New Roman" w:hAnsi="Times New Roman" w:cs="Times New Roman"/>
    </w:rPr>
  </w:style>
  <w:style w:type="paragraph" w:styleId="BodyText2">
    <w:name w:val="Body Text 2"/>
    <w:basedOn w:val="Normal"/>
    <w:link w:val="BodyText2Char"/>
    <w:uiPriority w:val="99"/>
    <w:pPr>
      <w:spacing w:after="0"/>
      <w:ind w:firstLine="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18"/>
      <w:szCs w:val="18"/>
    </w:rPr>
  </w:style>
  <w:style w:type="paragraph" w:styleId="DocumentMap">
    <w:name w:val="Document Map"/>
    <w:basedOn w:val="Normal"/>
    <w:link w:val="DocumentMapChar"/>
    <w:uiPriority w:val="99"/>
    <w:pPr>
      <w:shd w:val="clear" w:color="auto" w:fill="000080"/>
    </w:pPr>
    <w:rPr>
      <w:rFonts w:cs="Times New Roman"/>
      <w:sz w:val="2"/>
      <w:szCs w:val="2"/>
    </w:rPr>
  </w:style>
  <w:style w:type="character" w:customStyle="1" w:styleId="DocumentMapChar">
    <w:name w:val="Document Map Char"/>
    <w:basedOn w:val="DefaultParagraphFont"/>
    <w:link w:val="DocumentMap"/>
    <w:uiPriority w:val="99"/>
    <w:rPr>
      <w:rFonts w:ascii="Times New Roman" w:hAnsi="Times New Roman" w:cs="Times New Roman"/>
      <w:sz w:val="2"/>
      <w:szCs w:val="2"/>
    </w:rPr>
  </w:style>
  <w:style w:type="paragraph" w:styleId="Caption">
    <w:name w:val="caption"/>
    <w:basedOn w:val="Normal"/>
    <w:next w:val="Normal"/>
    <w:uiPriority w:val="99"/>
    <w:qFormat/>
    <w:pPr>
      <w:jc w:val="center"/>
    </w:pPr>
    <w:rPr>
      <w:rFonts w:cs="Times New Roman"/>
      <w:b/>
      <w:bCs/>
      <w:lang w:eastAsia="en-AU"/>
    </w:rPr>
  </w:style>
  <w:style w:type="paragraph" w:styleId="BodyText">
    <w:name w:val="Body Text"/>
    <w:basedOn w:val="Normal"/>
    <w:link w:val="BodyTextChar"/>
    <w:uiPriority w:val="99"/>
    <w:pPr>
      <w:framePr w:w="4680" w:h="2112" w:hRule="exact" w:hSpace="187" w:wrap="auto" w:vAnchor="page" w:hAnchor="page" w:x="1155" w:y="12245" w:anchorLock="1"/>
      <w:spacing w:after="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18"/>
      <w:szCs w:val="18"/>
    </w:rPr>
  </w:style>
  <w:style w:type="character" w:styleId="Hyperlink">
    <w:name w:val="Hyperlink"/>
    <w:basedOn w:val="DefaultParagraphFont"/>
    <w:uiPriority w:val="99"/>
    <w:rPr>
      <w:rFonts w:ascii="Times New Roman" w:hAnsi="Times New Roman" w:cs="Times New Roman"/>
      <w:color w:val="0000FF"/>
      <w:u w:val="single"/>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Pr>
      <w:rFonts w:ascii="Times New Roman" w:hAnsi="Times New Roman" w:cs="Times New Roman"/>
      <w:sz w:val="18"/>
      <w:szCs w:val="18"/>
    </w:rPr>
  </w:style>
  <w:style w:type="paragraph" w:styleId="BalloonText">
    <w:name w:val="Balloon Text"/>
    <w:basedOn w:val="Normal"/>
    <w:link w:val="BalloonTextChar"/>
    <w:uiPriority w:val="99"/>
    <w:pPr>
      <w:spacing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styleId="ListParagraph">
    <w:name w:val="List Paragraph"/>
    <w:basedOn w:val="Normal"/>
    <w:uiPriority w:val="99"/>
    <w:qFormat/>
    <w:pPr>
      <w:ind w:left="720"/>
    </w:pPr>
    <w:rPr>
      <w:rFonts w:cs="Times New Roman"/>
    </w:rPr>
  </w:style>
  <w:style w:type="character" w:customStyle="1" w:styleId="apple-style-span">
    <w:name w:val="apple-style-span"/>
    <w:uiPriority w:val="99"/>
    <w:rPr>
      <w:rFonts w:ascii="Times New Roman" w:hAnsi="Times New Roman" w:cs="Times New Roman"/>
    </w:rPr>
  </w:style>
  <w:style w:type="paragraph" w:styleId="Bibliography">
    <w:name w:val="Bibliography"/>
    <w:basedOn w:val="Normal"/>
    <w:next w:val="Normal"/>
    <w:uiPriority w:val="99"/>
    <w:rPr>
      <w:rFonts w:cs="Times New Roman"/>
    </w:rPr>
  </w:style>
  <w:style w:type="character" w:styleId="PlaceholderText">
    <w:name w:val="Placeholder Text"/>
    <w:basedOn w:val="DefaultParagraphFont"/>
    <w:uiPriority w:val="99"/>
    <w:rPr>
      <w:rFonts w:ascii="Times New Roman" w:hAnsi="Times New Roman" w:cs="Times New Roman"/>
      <w:color w:val="808080"/>
    </w:rPr>
  </w:style>
  <w:style w:type="character" w:customStyle="1" w:styleId="apple-converted-space">
    <w:name w:val="apple-converted-space"/>
    <w:uiPriority w:val="99"/>
  </w:style>
  <w:style w:type="character" w:styleId="Emphasis">
    <w:name w:val="Emphasis"/>
    <w:basedOn w:val="DefaultParagraphFont"/>
    <w:uiPriority w:val="99"/>
    <w:qFormat/>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1264</TotalTime>
  <Pages>10</Pages>
  <Words>7135</Words>
  <Characters>-32766</Characters>
  <Application>Microsoft Office Outlook</Application>
  <DocSecurity>0</DocSecurity>
  <Lines>0</Lines>
  <Paragraphs>0</Paragraphs>
  <ScaleCrop>false</ScaleCrop>
  <Company>Cisco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LaTeX.Edited by G. Murray on Aug. 23rd. 2007 for 'ACM Reference Format' / updated reference examples.</dc:description>
  <cp:lastModifiedBy>Arpit</cp:lastModifiedBy>
  <cp:revision>514</cp:revision>
  <cp:lastPrinted>2011-01-13T16:51:00Z</cp:lastPrinted>
  <dcterms:created xsi:type="dcterms:W3CDTF">2011-04-26T15:17:00Z</dcterms:created>
  <dcterms:modified xsi:type="dcterms:W3CDTF">2011-05-03T04:56:00Z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